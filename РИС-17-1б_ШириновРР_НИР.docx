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2B14" w14:textId="77777777" w:rsidR="000E23C1" w:rsidRDefault="000E23C1" w:rsidP="00EA5163">
      <w:pPr>
        <w:pStyle w:val="a6"/>
        <w:spacing w:line="240" w:lineRule="auto"/>
        <w:ind w:firstLine="0"/>
        <w:rPr>
          <w:b w:val="0"/>
          <w:color w:val="000000" w:themeColor="text1"/>
          <w:sz w:val="16"/>
          <w:szCs w:val="16"/>
        </w:rPr>
      </w:pPr>
      <w:r>
        <w:rPr>
          <w:b w:val="0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35506380" w14:textId="77777777" w:rsidR="000E23C1" w:rsidRDefault="000E23C1" w:rsidP="00EA5163">
      <w:pPr>
        <w:ind w:firstLine="0"/>
        <w:rPr>
          <w:b/>
          <w:color w:val="000000" w:themeColor="text1"/>
          <w:sz w:val="6"/>
          <w:szCs w:val="6"/>
        </w:rPr>
      </w:pPr>
    </w:p>
    <w:p w14:paraId="6805F90B" w14:textId="77777777" w:rsidR="000E23C1" w:rsidRDefault="000E23C1" w:rsidP="00EA5163">
      <w:pPr>
        <w:spacing w:line="240" w:lineRule="auto"/>
        <w:ind w:firstLine="0"/>
        <w:jc w:val="center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</w:rPr>
        <w:t>Федеральное государственное бюджетное образовательное учреждение</w:t>
      </w:r>
    </w:p>
    <w:p w14:paraId="48300924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высшего образования</w:t>
      </w:r>
    </w:p>
    <w:p w14:paraId="75DB845D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E0137C" wp14:editId="6E584ADE">
            <wp:simplePos x="0" y="0"/>
            <wp:positionH relativeFrom="column">
              <wp:posOffset>57150</wp:posOffset>
            </wp:positionH>
            <wp:positionV relativeFrom="paragraph">
              <wp:posOffset>9525</wp:posOffset>
            </wp:positionV>
            <wp:extent cx="441960" cy="457200"/>
            <wp:effectExtent l="0" t="0" r="0" b="0"/>
            <wp:wrapNone/>
            <wp:docPr id="1" name="Рисунок 1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 w:themeColor="text1"/>
          <w:szCs w:val="28"/>
        </w:rPr>
        <w:t>«Пермский национальный исследовательский</w:t>
      </w:r>
    </w:p>
    <w:p w14:paraId="0171DF45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политехнический университет»</w:t>
      </w:r>
    </w:p>
    <w:p w14:paraId="088F1ABC" w14:textId="77777777" w:rsidR="000E23C1" w:rsidRDefault="000E23C1" w:rsidP="00EA5163">
      <w:pPr>
        <w:spacing w:line="240" w:lineRule="auto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(ПНИПУ)</w:t>
      </w:r>
    </w:p>
    <w:p w14:paraId="75014868" w14:textId="77777777" w:rsidR="000E23C1" w:rsidRPr="007A4F94" w:rsidRDefault="000E23C1" w:rsidP="00EA5163">
      <w:pPr>
        <w:spacing w:line="259" w:lineRule="auto"/>
        <w:ind w:firstLine="0"/>
        <w:jc w:val="center"/>
        <w:rPr>
          <w:bCs/>
          <w:sz w:val="24"/>
        </w:rPr>
      </w:pPr>
      <w:r w:rsidRPr="007A4F94">
        <w:rPr>
          <w:sz w:val="24"/>
        </w:rPr>
        <w:t>Кафедра «Информационные технологии и автоматизированные системы»</w:t>
      </w:r>
    </w:p>
    <w:p w14:paraId="4D43A645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374E7743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58422925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7D31482E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66AB0172" w14:textId="77777777" w:rsidR="000E23C1" w:rsidRPr="007A3083" w:rsidRDefault="000E23C1" w:rsidP="00EA5163">
      <w:pPr>
        <w:ind w:firstLine="0"/>
        <w:jc w:val="center"/>
        <w:rPr>
          <w:b/>
          <w:szCs w:val="28"/>
        </w:rPr>
      </w:pPr>
    </w:p>
    <w:p w14:paraId="4963729E" w14:textId="772E611B" w:rsidR="000E23C1" w:rsidRDefault="000E23C1" w:rsidP="00EA5163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49503890" w14:textId="2D1ADACC" w:rsidR="000E23C1" w:rsidRPr="00CA74F4" w:rsidRDefault="000E23C1" w:rsidP="00EA5163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 научно-исследовательской работе на тему</w:t>
      </w:r>
    </w:p>
    <w:p w14:paraId="56E3E8AF" w14:textId="0D198EFB" w:rsidR="000E23C1" w:rsidRPr="0082264E" w:rsidRDefault="0004544C" w:rsidP="00EA5163">
      <w:pPr>
        <w:ind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Применение</w:t>
      </w:r>
      <w:r w:rsidR="0082264E">
        <w:rPr>
          <w:sz w:val="32"/>
          <w:szCs w:val="32"/>
        </w:rPr>
        <w:t xml:space="preserve"> </w:t>
      </w:r>
      <w:r w:rsidR="0082264E">
        <w:rPr>
          <w:sz w:val="32"/>
          <w:szCs w:val="32"/>
          <w:lang w:val="en-US"/>
        </w:rPr>
        <w:t>Docker</w:t>
      </w:r>
      <w:r w:rsidR="0082264E" w:rsidRPr="0082264E">
        <w:rPr>
          <w:sz w:val="32"/>
          <w:szCs w:val="32"/>
        </w:rPr>
        <w:t xml:space="preserve"> </w:t>
      </w:r>
      <w:r w:rsidR="0082264E">
        <w:rPr>
          <w:sz w:val="32"/>
          <w:szCs w:val="32"/>
        </w:rPr>
        <w:t>для развертывания веб-приложений</w:t>
      </w:r>
    </w:p>
    <w:p w14:paraId="006273B2" w14:textId="77777777" w:rsidR="000E23C1" w:rsidRPr="007A3083" w:rsidRDefault="000E23C1" w:rsidP="00F95A49"/>
    <w:p w14:paraId="5BFD1947" w14:textId="77777777" w:rsidR="000E23C1" w:rsidRDefault="000E23C1" w:rsidP="00EA5163">
      <w:pPr>
        <w:ind w:right="355" w:firstLine="0"/>
        <w:jc w:val="right"/>
        <w:rPr>
          <w:szCs w:val="28"/>
        </w:rPr>
      </w:pPr>
    </w:p>
    <w:p w14:paraId="17BF99AE" w14:textId="77777777" w:rsidR="000E23C1" w:rsidRDefault="000E23C1" w:rsidP="00EA5163">
      <w:pPr>
        <w:ind w:right="355" w:firstLine="0"/>
        <w:jc w:val="right"/>
        <w:rPr>
          <w:szCs w:val="28"/>
        </w:rPr>
      </w:pPr>
    </w:p>
    <w:p w14:paraId="2C7764C1" w14:textId="77777777" w:rsidR="000E23C1" w:rsidRPr="007A3083" w:rsidRDefault="000E23C1" w:rsidP="00EA5163">
      <w:pPr>
        <w:ind w:right="355" w:firstLine="0"/>
        <w:jc w:val="right"/>
        <w:rPr>
          <w:szCs w:val="28"/>
        </w:rPr>
      </w:pPr>
    </w:p>
    <w:p w14:paraId="7B6110F5" w14:textId="77777777" w:rsidR="000E23C1" w:rsidRPr="007A3083" w:rsidRDefault="000E23C1" w:rsidP="00EA5163">
      <w:pPr>
        <w:ind w:right="355" w:firstLine="0"/>
        <w:jc w:val="right"/>
        <w:rPr>
          <w:szCs w:val="28"/>
        </w:rPr>
      </w:pPr>
    </w:p>
    <w:p w14:paraId="55D486D5" w14:textId="77777777" w:rsidR="000E23C1" w:rsidRPr="007A3083" w:rsidRDefault="000E23C1" w:rsidP="00EA5163">
      <w:pPr>
        <w:ind w:right="355" w:firstLine="0"/>
        <w:jc w:val="right"/>
        <w:rPr>
          <w:szCs w:val="28"/>
        </w:rPr>
      </w:pPr>
      <w:r w:rsidRPr="007A3083">
        <w:rPr>
          <w:szCs w:val="28"/>
        </w:rPr>
        <w:t>Вы</w:t>
      </w:r>
      <w:r>
        <w:rPr>
          <w:szCs w:val="28"/>
        </w:rPr>
        <w:t>полнил: студент группы РИС-17-1б</w:t>
      </w:r>
    </w:p>
    <w:p w14:paraId="55456EB9" w14:textId="77777777" w:rsidR="000E23C1" w:rsidRPr="007A3083" w:rsidRDefault="000E23C1" w:rsidP="00EA5163">
      <w:pPr>
        <w:ind w:right="355" w:firstLine="0"/>
        <w:jc w:val="right"/>
        <w:rPr>
          <w:szCs w:val="28"/>
        </w:rPr>
      </w:pPr>
      <w:r w:rsidRPr="007A3083">
        <w:rPr>
          <w:szCs w:val="28"/>
        </w:rPr>
        <w:t>Ширинов Рустам Рамазанович</w:t>
      </w:r>
    </w:p>
    <w:p w14:paraId="63B584C6" w14:textId="766A2B85" w:rsidR="000E23C1" w:rsidRPr="007A3083" w:rsidRDefault="000E23C1" w:rsidP="00EA5163">
      <w:pPr>
        <w:ind w:right="355" w:firstLine="0"/>
        <w:jc w:val="right"/>
        <w:rPr>
          <w:szCs w:val="28"/>
        </w:rPr>
      </w:pPr>
      <w:r w:rsidRPr="007A3083">
        <w:rPr>
          <w:szCs w:val="28"/>
        </w:rPr>
        <w:t xml:space="preserve">Проверил: </w:t>
      </w:r>
      <w:r>
        <w:rPr>
          <w:szCs w:val="28"/>
        </w:rPr>
        <w:t xml:space="preserve">доцент </w:t>
      </w:r>
      <w:r w:rsidRPr="007A3083">
        <w:rPr>
          <w:szCs w:val="28"/>
        </w:rPr>
        <w:t>кафедры ИТАС</w:t>
      </w:r>
    </w:p>
    <w:p w14:paraId="45B38A67" w14:textId="6AC4BEE1" w:rsidR="000E23C1" w:rsidRPr="007A3083" w:rsidRDefault="000E23C1" w:rsidP="00EA5163">
      <w:pPr>
        <w:ind w:right="355" w:firstLine="0"/>
        <w:jc w:val="right"/>
        <w:rPr>
          <w:szCs w:val="28"/>
        </w:rPr>
      </w:pPr>
      <w:proofErr w:type="spellStart"/>
      <w:r>
        <w:rPr>
          <w:szCs w:val="28"/>
        </w:rPr>
        <w:t>Курушин</w:t>
      </w:r>
      <w:proofErr w:type="spellEnd"/>
      <w:r>
        <w:rPr>
          <w:szCs w:val="28"/>
        </w:rPr>
        <w:t xml:space="preserve"> Даниил Сергеевич</w:t>
      </w:r>
    </w:p>
    <w:p w14:paraId="13D16F88" w14:textId="77777777" w:rsidR="000E23C1" w:rsidRPr="007A3083" w:rsidRDefault="000E23C1" w:rsidP="00EA5163">
      <w:pPr>
        <w:ind w:firstLine="0"/>
        <w:rPr>
          <w:szCs w:val="28"/>
        </w:rPr>
      </w:pPr>
    </w:p>
    <w:p w14:paraId="64B06D46" w14:textId="77777777" w:rsidR="000E23C1" w:rsidRPr="007A3083" w:rsidRDefault="000E23C1" w:rsidP="00EA5163">
      <w:pPr>
        <w:ind w:firstLine="0"/>
        <w:rPr>
          <w:szCs w:val="28"/>
        </w:rPr>
      </w:pPr>
    </w:p>
    <w:p w14:paraId="5F5D1176" w14:textId="77777777" w:rsidR="000E23C1" w:rsidRDefault="000E23C1" w:rsidP="00EA5163">
      <w:pPr>
        <w:ind w:firstLine="0"/>
        <w:rPr>
          <w:szCs w:val="28"/>
        </w:rPr>
      </w:pPr>
    </w:p>
    <w:p w14:paraId="1073BF73" w14:textId="77777777" w:rsidR="000E23C1" w:rsidRDefault="000E23C1" w:rsidP="00EA5163">
      <w:pPr>
        <w:ind w:firstLine="0"/>
        <w:rPr>
          <w:szCs w:val="28"/>
        </w:rPr>
      </w:pPr>
    </w:p>
    <w:p w14:paraId="4384619D" w14:textId="77777777" w:rsidR="000E23C1" w:rsidRPr="007A3083" w:rsidRDefault="000E23C1" w:rsidP="00EA5163">
      <w:pPr>
        <w:ind w:firstLine="0"/>
        <w:rPr>
          <w:szCs w:val="28"/>
        </w:rPr>
      </w:pPr>
    </w:p>
    <w:p w14:paraId="48A19EC6" w14:textId="77777777" w:rsidR="000E23C1" w:rsidRDefault="000E23C1" w:rsidP="00EA5163">
      <w:pPr>
        <w:spacing w:line="240" w:lineRule="auto"/>
        <w:ind w:firstLine="0"/>
        <w:jc w:val="center"/>
        <w:rPr>
          <w:b/>
          <w:szCs w:val="28"/>
        </w:rPr>
      </w:pPr>
    </w:p>
    <w:p w14:paraId="7B54EA7E" w14:textId="77777777" w:rsidR="000E23C1" w:rsidRDefault="000E23C1" w:rsidP="00EA5163">
      <w:pPr>
        <w:spacing w:line="240" w:lineRule="auto"/>
        <w:ind w:firstLine="0"/>
        <w:jc w:val="center"/>
        <w:rPr>
          <w:b/>
          <w:szCs w:val="28"/>
        </w:rPr>
      </w:pPr>
    </w:p>
    <w:p w14:paraId="0B031CCE" w14:textId="1174CBBA" w:rsidR="000E23C1" w:rsidRPr="00942392" w:rsidRDefault="000E23C1" w:rsidP="00D84A23">
      <w:pPr>
        <w:spacing w:line="240" w:lineRule="auto"/>
        <w:ind w:firstLine="0"/>
        <w:jc w:val="center"/>
        <w:rPr>
          <w:b/>
          <w:szCs w:val="28"/>
        </w:rPr>
      </w:pPr>
      <w:r w:rsidRPr="007A3083">
        <w:rPr>
          <w:b/>
          <w:szCs w:val="28"/>
        </w:rPr>
        <w:t>г. Пермь, 202</w:t>
      </w:r>
      <w:r>
        <w:rPr>
          <w:b/>
          <w:szCs w:val="28"/>
        </w:rPr>
        <w:t>1</w:t>
      </w:r>
      <w:r w:rsidR="00D84A23">
        <w:rPr>
          <w:b/>
          <w:szCs w:val="28"/>
        </w:rPr>
        <w:br w:type="page"/>
      </w:r>
    </w:p>
    <w:p w14:paraId="36C7377D" w14:textId="3DA43CA1" w:rsidR="00032470" w:rsidRPr="00BB305C" w:rsidRDefault="00B97721" w:rsidP="00BB305C">
      <w:pPr>
        <w:ind w:firstLine="0"/>
        <w:jc w:val="center"/>
        <w:rPr>
          <w:b/>
          <w:bCs/>
        </w:rPr>
      </w:pPr>
      <w:r w:rsidRPr="00BB305C">
        <w:rPr>
          <w:b/>
          <w:bCs/>
        </w:rPr>
        <w:lastRenderedPageBreak/>
        <w:t>РЕФЕРАТ</w:t>
      </w:r>
    </w:p>
    <w:p w14:paraId="23FEDD9B" w14:textId="746A82D4" w:rsidR="00D80F6F" w:rsidRPr="0073477D" w:rsidRDefault="00D80F6F" w:rsidP="00D80F6F">
      <w:r w:rsidRPr="00D80F6F">
        <w:t>Отчет 1</w:t>
      </w:r>
      <w:r w:rsidR="00E85DE4">
        <w:t>5</w:t>
      </w:r>
      <w:r w:rsidRPr="00D80F6F">
        <w:t xml:space="preserve"> с., </w:t>
      </w:r>
      <w:r w:rsidR="00124AC5">
        <w:t xml:space="preserve">13 рис., </w:t>
      </w:r>
      <w:r w:rsidR="0073477D" w:rsidRPr="00124AC5">
        <w:t>2</w:t>
      </w:r>
      <w:r w:rsidRPr="00D80F6F">
        <w:t xml:space="preserve"> источн</w:t>
      </w:r>
      <w:r w:rsidR="00124AC5">
        <w:t>.</w:t>
      </w:r>
    </w:p>
    <w:p w14:paraId="1EB2ABC7" w14:textId="6F13FEF6" w:rsidR="00D80F6F" w:rsidRPr="00D80F6F" w:rsidRDefault="000F1D73" w:rsidP="00D80F6F">
      <w:r>
        <w:t>РАЗВЕРТЫВАНИЕ</w:t>
      </w:r>
      <w:r w:rsidR="00D80F6F" w:rsidRPr="00D80F6F">
        <w:t xml:space="preserve">, </w:t>
      </w:r>
      <w:r>
        <w:rPr>
          <w:lang w:val="en-US"/>
        </w:rPr>
        <w:t>DOCKER</w:t>
      </w:r>
      <w:r w:rsidR="00D80F6F" w:rsidRPr="00D80F6F">
        <w:t>,</w:t>
      </w:r>
      <w:r>
        <w:t xml:space="preserve"> КОНТЕЙНЕРИЗАЦИЯ, КОНТЕЙНЕР,</w:t>
      </w:r>
      <w:r w:rsidR="00D80F6F" w:rsidRPr="00D80F6F">
        <w:t xml:space="preserve"> </w:t>
      </w:r>
      <w:r>
        <w:t>ВЕБ-ПРИЛОЖЕНИЕ</w:t>
      </w:r>
      <w:r w:rsidR="00D80F6F" w:rsidRPr="00D80F6F">
        <w:t xml:space="preserve">, </w:t>
      </w:r>
      <w:r>
        <w:t>ВЕБ-СЕРВЕР</w:t>
      </w:r>
      <w:r w:rsidR="00D80F6F" w:rsidRPr="00D80F6F">
        <w:t>.</w:t>
      </w:r>
    </w:p>
    <w:p w14:paraId="2A28CFCB" w14:textId="77777777" w:rsidR="00C440ED" w:rsidRDefault="00C440ED" w:rsidP="00C440ED">
      <w:pPr>
        <w:rPr>
          <w:lang w:eastAsia="en-US"/>
        </w:rPr>
      </w:pPr>
      <w:r>
        <w:rPr>
          <w:lang w:eastAsia="en-US"/>
        </w:rPr>
        <w:t xml:space="preserve">Объектом исследования является применение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>
        <w:rPr>
          <w:lang w:eastAsia="en-US"/>
        </w:rPr>
        <w:t>для развертывания веб-приложений.</w:t>
      </w:r>
    </w:p>
    <w:p w14:paraId="72E6EA9E" w14:textId="77777777" w:rsidR="00C440ED" w:rsidRPr="00D56F7D" w:rsidRDefault="00C440ED" w:rsidP="00C440ED">
      <w:r>
        <w:rPr>
          <w:lang w:eastAsia="en-US"/>
        </w:rPr>
        <w:t xml:space="preserve">Целью данной работы является исследование применение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>
        <w:rPr>
          <w:lang w:eastAsia="en-US"/>
        </w:rPr>
        <w:t>развертывания веб-приложений.</w:t>
      </w:r>
    </w:p>
    <w:p w14:paraId="20ADFA2C" w14:textId="6F3364B8" w:rsidR="00C440ED" w:rsidRDefault="00C440ED" w:rsidP="00C440ED">
      <w:r w:rsidRPr="00D80F6F">
        <w:t>В процессе работы проводил</w:t>
      </w:r>
      <w:r>
        <w:t>о</w:t>
      </w:r>
      <w:r w:rsidRPr="00D80F6F">
        <w:t xml:space="preserve">сь </w:t>
      </w:r>
      <w:r>
        <w:rPr>
          <w:lang w:eastAsia="en-US"/>
        </w:rPr>
        <w:t xml:space="preserve">исследование применения </w:t>
      </w:r>
      <w:r>
        <w:rPr>
          <w:lang w:val="en-US" w:eastAsia="en-US"/>
        </w:rPr>
        <w:t>Docker</w:t>
      </w:r>
      <w:r w:rsidRPr="00F7784F">
        <w:rPr>
          <w:lang w:eastAsia="en-US"/>
        </w:rPr>
        <w:t xml:space="preserve"> </w:t>
      </w:r>
      <w:r>
        <w:rPr>
          <w:lang w:eastAsia="en-US"/>
        </w:rPr>
        <w:t>для развертывания веб-приложений.</w:t>
      </w:r>
    </w:p>
    <w:p w14:paraId="487F425C" w14:textId="155B69BE" w:rsidR="00F4548A" w:rsidRDefault="00D80F6F" w:rsidP="00D80F6F">
      <w:r w:rsidRPr="00D80F6F">
        <w:t xml:space="preserve">В результате </w:t>
      </w:r>
      <w:r w:rsidR="00C440ED">
        <w:t xml:space="preserve">работы </w:t>
      </w:r>
      <w:r w:rsidR="00C440ED">
        <w:rPr>
          <w:lang w:eastAsia="en-US"/>
        </w:rPr>
        <w:t xml:space="preserve">было выявлено, что с помощью </w:t>
      </w:r>
      <w:r w:rsidR="00C440ED">
        <w:rPr>
          <w:lang w:val="en-US" w:eastAsia="en-US"/>
        </w:rPr>
        <w:t>Docker</w:t>
      </w:r>
      <w:r w:rsidR="00C440ED">
        <w:rPr>
          <w:lang w:eastAsia="en-US"/>
        </w:rPr>
        <w:t xml:space="preserve"> можно разворачивать веб-приложения используя всего лишь одну команду.</w:t>
      </w:r>
    </w:p>
    <w:p w14:paraId="038FBC8E" w14:textId="3C413561" w:rsidR="00F4548A" w:rsidRDefault="00F4548A" w:rsidP="00F4548A">
      <w:pPr>
        <w:rPr>
          <w:b/>
          <w:bCs/>
        </w:rPr>
      </w:pPr>
    </w:p>
    <w:p w14:paraId="524B4481" w14:textId="5766EBC3" w:rsidR="00F4548A" w:rsidRDefault="003F58EC" w:rsidP="003F58EC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85420076"/>
        <w:docPartObj>
          <w:docPartGallery w:val="Table of Contents"/>
          <w:docPartUnique/>
        </w:docPartObj>
      </w:sdtPr>
      <w:sdtEndPr/>
      <w:sdtContent>
        <w:p w14:paraId="47460FF7" w14:textId="3BDC2098" w:rsidR="00F4548A" w:rsidRPr="00F4548A" w:rsidRDefault="00B97721" w:rsidP="00566B76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E37EC3B" w14:textId="7D686AC2" w:rsidR="00C6763C" w:rsidRDefault="00F4548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25866" w:history="1">
            <w:r w:rsidR="00C6763C" w:rsidRPr="00DE3818">
              <w:rPr>
                <w:rStyle w:val="a8"/>
                <w:noProof/>
              </w:rPr>
              <w:t>ТЕРМИНЫ И ОПРЕДЕЛЕНИЯ</w:t>
            </w:r>
            <w:r w:rsidR="00C6763C">
              <w:rPr>
                <w:noProof/>
                <w:webHidden/>
              </w:rPr>
              <w:tab/>
            </w:r>
            <w:r w:rsidR="00C6763C">
              <w:rPr>
                <w:noProof/>
                <w:webHidden/>
              </w:rPr>
              <w:fldChar w:fldCharType="begin"/>
            </w:r>
            <w:r w:rsidR="00C6763C">
              <w:rPr>
                <w:noProof/>
                <w:webHidden/>
              </w:rPr>
              <w:instrText xml:space="preserve"> PAGEREF _Toc69525866 \h </w:instrText>
            </w:r>
            <w:r w:rsidR="00C6763C">
              <w:rPr>
                <w:noProof/>
                <w:webHidden/>
              </w:rPr>
            </w:r>
            <w:r w:rsidR="00C6763C">
              <w:rPr>
                <w:noProof/>
                <w:webHidden/>
              </w:rPr>
              <w:fldChar w:fldCharType="separate"/>
            </w:r>
            <w:r w:rsidR="00C6763C">
              <w:rPr>
                <w:noProof/>
                <w:webHidden/>
              </w:rPr>
              <w:t>4</w:t>
            </w:r>
            <w:r w:rsidR="00C6763C">
              <w:rPr>
                <w:noProof/>
                <w:webHidden/>
              </w:rPr>
              <w:fldChar w:fldCharType="end"/>
            </w:r>
          </w:hyperlink>
        </w:p>
        <w:p w14:paraId="526E651B" w14:textId="45581777" w:rsidR="00C6763C" w:rsidRDefault="00C6763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525867" w:history="1">
            <w:r w:rsidRPr="00DE3818">
              <w:rPr>
                <w:rStyle w:val="a8"/>
                <w:noProof/>
              </w:rPr>
              <w:t>ПЕРЕЧЕНЬ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9632" w14:textId="3AB51F9F" w:rsidR="00C6763C" w:rsidRDefault="00C6763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525868" w:history="1">
            <w:r w:rsidRPr="00DE3818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F0C2" w14:textId="624E4440" w:rsidR="00C6763C" w:rsidRDefault="00C6763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525869" w:history="1">
            <w:r w:rsidRPr="00DE3818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3818">
              <w:rPr>
                <w:rStyle w:val="a8"/>
                <w:noProof/>
              </w:rPr>
              <w:t xml:space="preserve">Исследование применения </w:t>
            </w:r>
            <w:r w:rsidRPr="00DE3818">
              <w:rPr>
                <w:rStyle w:val="a8"/>
                <w:noProof/>
                <w:lang w:val="en-US"/>
              </w:rPr>
              <w:t>Docker</w:t>
            </w:r>
            <w:r w:rsidRPr="00DE3818">
              <w:rPr>
                <w:rStyle w:val="a8"/>
                <w:noProof/>
              </w:rPr>
              <w:t xml:space="preserve"> для развертывания веб-приложений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E7DE" w14:textId="184C2EB7" w:rsidR="00C6763C" w:rsidRDefault="00C6763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525870" w:history="1">
            <w:r w:rsidRPr="00DE3818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3818">
              <w:rPr>
                <w:rStyle w:val="a8"/>
                <w:noProof/>
              </w:rPr>
              <w:t>Реализация тестового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FBA0" w14:textId="1AA48BB8" w:rsidR="00C6763C" w:rsidRDefault="00C6763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525871" w:history="1">
            <w:r w:rsidRPr="00DE3818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3818">
              <w:rPr>
                <w:rStyle w:val="a8"/>
                <w:noProof/>
              </w:rPr>
              <w:t>Развертывание тестового веб-приложения без дополнительных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0A01" w14:textId="348CBA24" w:rsidR="00C6763C" w:rsidRDefault="00C6763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525872" w:history="1">
            <w:r w:rsidRPr="00DE3818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E3818">
              <w:rPr>
                <w:rStyle w:val="a8"/>
                <w:noProof/>
              </w:rPr>
              <w:t xml:space="preserve">Развертывание тестового веб-приложения с помощью </w:t>
            </w:r>
            <w:r w:rsidRPr="00DE3818">
              <w:rPr>
                <w:rStyle w:val="a8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CC340" w14:textId="214F00CF" w:rsidR="00C6763C" w:rsidRDefault="00C6763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525873" w:history="1">
            <w:r w:rsidRPr="00DE381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1D88" w14:textId="49E246F5" w:rsidR="00C6763C" w:rsidRDefault="00C6763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9525874" w:history="1">
            <w:r w:rsidRPr="00DE3818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6B9D" w14:textId="0978B57D" w:rsidR="00F4548A" w:rsidRPr="00F4548A" w:rsidRDefault="00F4548A" w:rsidP="00F4548A">
          <w:r>
            <w:fldChar w:fldCharType="end"/>
          </w:r>
        </w:p>
      </w:sdtContent>
    </w:sdt>
    <w:p w14:paraId="68A61277" w14:textId="54131E3B" w:rsidR="003F58EC" w:rsidRDefault="003F58EC" w:rsidP="003F58EC">
      <w:r>
        <w:br w:type="page"/>
      </w:r>
    </w:p>
    <w:p w14:paraId="44136C6C" w14:textId="1067916A" w:rsidR="00FC0BAC" w:rsidRPr="00FC0BAC" w:rsidRDefault="00FC0BAC" w:rsidP="00FC0BAC">
      <w:pPr>
        <w:pStyle w:val="1"/>
      </w:pPr>
      <w:bookmarkStart w:id="0" w:name="_Toc69525866"/>
      <w:r w:rsidRPr="00FC0BAC">
        <w:lastRenderedPageBreak/>
        <w:t>ТЕРМИНЫ И ОПРЕДЕЛЕНИЯ</w:t>
      </w:r>
      <w:bookmarkEnd w:id="0"/>
    </w:p>
    <w:p w14:paraId="051D169F" w14:textId="197A0F21" w:rsidR="00FC0BAC" w:rsidRPr="00E47657" w:rsidRDefault="00FC0BAC" w:rsidP="00FC0BAC">
      <w:pPr>
        <w:rPr>
          <w:color w:val="000000" w:themeColor="text1"/>
          <w:szCs w:val="28"/>
        </w:rPr>
      </w:pPr>
      <w:r w:rsidRPr="00E47657">
        <w:rPr>
          <w:color w:val="000000" w:themeColor="text1"/>
          <w:szCs w:val="28"/>
        </w:rPr>
        <w:t xml:space="preserve">В настоящем отчете о </w:t>
      </w:r>
      <w:r w:rsidR="00087298">
        <w:rPr>
          <w:color w:val="000000" w:themeColor="text1"/>
          <w:szCs w:val="28"/>
        </w:rPr>
        <w:t>НИР</w:t>
      </w:r>
      <w:r w:rsidRPr="00E47657">
        <w:rPr>
          <w:color w:val="000000" w:themeColor="text1"/>
          <w:szCs w:val="28"/>
        </w:rPr>
        <w:t xml:space="preserve"> применяют следующие термины с соответствующими определениями:</w:t>
      </w:r>
    </w:p>
    <w:p w14:paraId="43880EC5" w14:textId="0468EA8C" w:rsidR="00316891" w:rsidRDefault="00316891" w:rsidP="00FC0BAC">
      <w:pPr>
        <w:rPr>
          <w:color w:val="000000" w:themeColor="text1"/>
          <w:szCs w:val="28"/>
        </w:rPr>
      </w:pPr>
      <w:r w:rsidRPr="00316891">
        <w:rPr>
          <w:color w:val="000000" w:themeColor="text1"/>
          <w:szCs w:val="28"/>
          <w:lang w:val="en-US"/>
        </w:rPr>
        <w:t>Docker</w:t>
      </w:r>
      <w:r w:rsidRPr="00316891">
        <w:rPr>
          <w:color w:val="000000" w:themeColor="text1"/>
          <w:szCs w:val="28"/>
        </w:rPr>
        <w:t xml:space="preserve"> </w:t>
      </w:r>
      <w:r w:rsidR="00C864E5" w:rsidRPr="00C864E5">
        <w:rPr>
          <w:color w:val="000000" w:themeColor="text1"/>
          <w:szCs w:val="28"/>
        </w:rPr>
        <w:t>–</w:t>
      </w:r>
      <w:r w:rsidRPr="00316891">
        <w:rPr>
          <w:color w:val="000000" w:themeColor="text1"/>
          <w:szCs w:val="28"/>
        </w:rPr>
        <w:t xml:space="preserve"> программное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</w:r>
    </w:p>
    <w:p w14:paraId="2C87B6AE" w14:textId="4F025CD9" w:rsidR="00316891" w:rsidRPr="00316891" w:rsidRDefault="00316891" w:rsidP="00FC0BAC">
      <w:pPr>
        <w:rPr>
          <w:color w:val="000000" w:themeColor="text1"/>
          <w:szCs w:val="28"/>
        </w:rPr>
      </w:pPr>
      <w:r w:rsidRPr="00316891">
        <w:rPr>
          <w:color w:val="000000" w:themeColor="text1"/>
          <w:szCs w:val="28"/>
        </w:rPr>
        <w:t xml:space="preserve">Dockerfile </w:t>
      </w:r>
      <w:r w:rsidRPr="00C864E5">
        <w:rPr>
          <w:color w:val="000000" w:themeColor="text1"/>
          <w:szCs w:val="28"/>
        </w:rPr>
        <w:t>–</w:t>
      </w:r>
      <w:r w:rsidRPr="00316891">
        <w:rPr>
          <w:color w:val="000000" w:themeColor="text1"/>
          <w:szCs w:val="28"/>
        </w:rPr>
        <w:t xml:space="preserve"> файл, содержащий набор инструкций, следуя которым Docker будет собирать образ контейнера.</w:t>
      </w:r>
    </w:p>
    <w:p w14:paraId="489C1C4D" w14:textId="3C3287C4" w:rsidR="00FC0BAC" w:rsidRDefault="00FC0BAC" w:rsidP="00FC0BAC">
      <w:pPr>
        <w:rPr>
          <w:color w:val="000000" w:themeColor="text1"/>
          <w:szCs w:val="28"/>
        </w:rPr>
      </w:pPr>
      <w:r w:rsidRPr="00E47657">
        <w:rPr>
          <w:color w:val="000000" w:themeColor="text1"/>
          <w:szCs w:val="28"/>
          <w:lang w:val="en-US"/>
        </w:rPr>
        <w:t>JavaScript</w:t>
      </w:r>
      <w:r w:rsidRPr="00E47657">
        <w:rPr>
          <w:color w:val="000000" w:themeColor="text1"/>
          <w:szCs w:val="28"/>
        </w:rPr>
        <w:t xml:space="preserve"> </w:t>
      </w:r>
      <w:r w:rsidR="00C864E5">
        <w:rPr>
          <w:color w:val="000000" w:themeColor="text1"/>
          <w:szCs w:val="28"/>
          <w:lang w:val="en-US"/>
        </w:rPr>
        <w:t>–</w:t>
      </w:r>
      <w:r w:rsidRPr="00E47657">
        <w:rPr>
          <w:color w:val="000000" w:themeColor="text1"/>
          <w:szCs w:val="28"/>
        </w:rPr>
        <w:t xml:space="preserve"> мультипарадигменный язык программирования. Наиболее широкое применение находит в браузерах как язык сценариев для придания интерактивности веб-страницам</w:t>
      </w:r>
    </w:p>
    <w:p w14:paraId="27F688EC" w14:textId="7FC04D02" w:rsidR="00FC0BAC" w:rsidRPr="00E35585" w:rsidRDefault="00FC0BAC" w:rsidP="00FC0BAC">
      <w:pPr>
        <w:rPr>
          <w:color w:val="000000" w:themeColor="text1"/>
          <w:szCs w:val="28"/>
        </w:rPr>
      </w:pPr>
      <w:r w:rsidRPr="00E35585">
        <w:rPr>
          <w:color w:val="000000" w:themeColor="text1"/>
          <w:szCs w:val="28"/>
        </w:rPr>
        <w:t xml:space="preserve">Node.js </w:t>
      </w:r>
      <w:r w:rsidR="00C864E5" w:rsidRPr="00C864E5">
        <w:rPr>
          <w:color w:val="000000" w:themeColor="text1"/>
          <w:szCs w:val="28"/>
        </w:rPr>
        <w:t>–</w:t>
      </w:r>
      <w:r w:rsidRPr="00E35585">
        <w:rPr>
          <w:color w:val="000000" w:themeColor="text1"/>
          <w:szCs w:val="28"/>
        </w:rPr>
        <w:t xml:space="preserve">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Node.js применяется преимущественно на сервере, выполняя роль веб-сервера, но есть возможность разрабатывать на Node.js и десктопные оконные приложения и даже п</w:t>
      </w:r>
      <w:r>
        <w:rPr>
          <w:color w:val="000000" w:themeColor="text1"/>
          <w:szCs w:val="28"/>
        </w:rPr>
        <w:t>рограммировать микроконтроллеры</w:t>
      </w:r>
      <w:r w:rsidRPr="00E35585">
        <w:rPr>
          <w:color w:val="000000" w:themeColor="text1"/>
          <w:szCs w:val="28"/>
        </w:rPr>
        <w:t>.</w:t>
      </w:r>
    </w:p>
    <w:p w14:paraId="37EF7C22" w14:textId="37B4AD80" w:rsidR="00FC0BAC" w:rsidRDefault="00FC0BAC" w:rsidP="00FC0BA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Фре</w:t>
      </w:r>
      <w:r w:rsidRPr="0094750D">
        <w:rPr>
          <w:color w:val="000000" w:themeColor="text1"/>
          <w:szCs w:val="28"/>
        </w:rPr>
        <w:t>ймворк</w:t>
      </w:r>
      <w:r>
        <w:rPr>
          <w:color w:val="000000" w:themeColor="text1"/>
          <w:szCs w:val="28"/>
        </w:rPr>
        <w:t xml:space="preserve"> </w:t>
      </w:r>
      <w:r w:rsidR="00C864E5" w:rsidRPr="00991D07">
        <w:rPr>
          <w:color w:val="000000" w:themeColor="text1"/>
          <w:szCs w:val="28"/>
        </w:rPr>
        <w:t>–</w:t>
      </w:r>
      <w:r w:rsidRPr="0094750D">
        <w:rPr>
          <w:color w:val="000000" w:themeColor="text1"/>
          <w:szCs w:val="28"/>
        </w:rPr>
        <w:t xml:space="preserve">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7042575D" w14:textId="77777777" w:rsidR="00FC0BAC" w:rsidRDefault="00FC0BAC" w:rsidP="00461C02"/>
    <w:p w14:paraId="2D54B872" w14:textId="2634CB27" w:rsidR="00FC0BAC" w:rsidRPr="00FC0BAC" w:rsidRDefault="00BE684A" w:rsidP="00BE684A">
      <w:pPr>
        <w:rPr>
          <w:lang w:eastAsia="en-US"/>
        </w:rPr>
      </w:pPr>
      <w:r>
        <w:rPr>
          <w:lang w:eastAsia="en-US"/>
        </w:rPr>
        <w:br w:type="page"/>
      </w:r>
    </w:p>
    <w:p w14:paraId="2DF6B820" w14:textId="653BD97D" w:rsidR="00E31C44" w:rsidRPr="00FC0BAC" w:rsidRDefault="00E31C44" w:rsidP="00FC0BAC">
      <w:pPr>
        <w:pStyle w:val="1"/>
      </w:pPr>
      <w:bookmarkStart w:id="1" w:name="_Toc69525867"/>
      <w:r w:rsidRPr="00FC0BAC">
        <w:lastRenderedPageBreak/>
        <w:t>ПЕРЕЧЕНЬ СОКРАЩЕНИЙ И ОБОЗНАЧЕНИЙ</w:t>
      </w:r>
      <w:bookmarkEnd w:id="1"/>
    </w:p>
    <w:p w14:paraId="614CB81A" w14:textId="0F8912EA" w:rsidR="00087298" w:rsidRDefault="00087298" w:rsidP="00E31C44">
      <w:pPr>
        <w:rPr>
          <w:color w:val="000000" w:themeColor="text1"/>
          <w:szCs w:val="28"/>
        </w:rPr>
      </w:pPr>
      <w:r>
        <w:t>В настоящем отчете о НИР применяют следующие сокращения и обозначения:</w:t>
      </w:r>
    </w:p>
    <w:p w14:paraId="176D23D5" w14:textId="1A7AAF93" w:rsidR="00E31C44" w:rsidRDefault="00E31C44" w:rsidP="00E31C44">
      <w:pPr>
        <w:rPr>
          <w:color w:val="000000" w:themeColor="text1"/>
          <w:szCs w:val="28"/>
        </w:rPr>
      </w:pPr>
      <w:r w:rsidRPr="009D63B5">
        <w:rPr>
          <w:color w:val="000000" w:themeColor="text1"/>
          <w:szCs w:val="28"/>
        </w:rPr>
        <w:t xml:space="preserve">HTTP (англ. HyperText Transfer Protocol </w:t>
      </w:r>
      <w:r w:rsidR="00522F66">
        <w:t>–</w:t>
      </w:r>
      <w:r w:rsidRPr="009D63B5">
        <w:rPr>
          <w:color w:val="000000" w:themeColor="text1"/>
          <w:szCs w:val="28"/>
        </w:rPr>
        <w:t xml:space="preserve"> «протокол передачи гипертекста») </w:t>
      </w:r>
      <w:r w:rsidR="00522F66">
        <w:t>–</w:t>
      </w:r>
      <w:r w:rsidRPr="009D63B5">
        <w:rPr>
          <w:color w:val="000000" w:themeColor="text1"/>
          <w:szCs w:val="28"/>
        </w:rPr>
        <w:t xml:space="preserve"> протокол прикладного уровня передачи данных, изначально </w:t>
      </w:r>
      <w:r>
        <w:rPr>
          <w:color w:val="000000" w:themeColor="text1"/>
          <w:szCs w:val="28"/>
        </w:rPr>
        <w:t>–</w:t>
      </w:r>
      <w:r w:rsidRPr="009D63B5">
        <w:rPr>
          <w:color w:val="000000" w:themeColor="text1"/>
          <w:szCs w:val="28"/>
        </w:rPr>
        <w:t xml:space="preserve"> в виде гипертекстовых документов в формате HTML, в настоящее время используется для передачи произвольных данных.</w:t>
      </w:r>
    </w:p>
    <w:p w14:paraId="7C7BA1AF" w14:textId="0BF874B5" w:rsidR="00E31C44" w:rsidRDefault="009A6EC3" w:rsidP="003F58EC">
      <w:r w:rsidRPr="009A6EC3">
        <w:rPr>
          <w:lang w:val="en-US"/>
        </w:rPr>
        <w:t>cURL</w:t>
      </w:r>
      <w:r>
        <w:t xml:space="preserve"> </w:t>
      </w:r>
      <w:r w:rsidRPr="009A6EC3">
        <w:t>(</w:t>
      </w:r>
      <w:r>
        <w:rPr>
          <w:lang w:val="en-US"/>
        </w:rPr>
        <w:t>Client</w:t>
      </w:r>
      <w:r w:rsidRPr="009A6EC3">
        <w:t xml:space="preserve"> </w:t>
      </w:r>
      <w:r>
        <w:rPr>
          <w:lang w:val="en-US"/>
        </w:rPr>
        <w:t>URL</w:t>
      </w:r>
      <w:r w:rsidRPr="009A6EC3">
        <w:t xml:space="preserve">) </w:t>
      </w:r>
      <w:r w:rsidR="00522F66">
        <w:t>–</w:t>
      </w:r>
      <w:r w:rsidR="009F1DFB">
        <w:t xml:space="preserve"> </w:t>
      </w:r>
      <w:r w:rsidRPr="009A6EC3">
        <w:t xml:space="preserve">кроссплатформенная служебная программа командной строки, позволяющая взаимодействовать с множеством различных серверов по множеству различных протоколов с синтаксисом </w:t>
      </w:r>
      <w:r w:rsidRPr="009A6EC3">
        <w:rPr>
          <w:lang w:val="en-US"/>
        </w:rPr>
        <w:t>URL</w:t>
      </w:r>
      <w:r w:rsidRPr="009A6EC3">
        <w:t>.</w:t>
      </w:r>
    </w:p>
    <w:p w14:paraId="55A20C0F" w14:textId="1876D651" w:rsidR="00314899" w:rsidRPr="009A6EC3" w:rsidRDefault="00314899" w:rsidP="003F58EC">
      <w:r>
        <w:rPr>
          <w:lang w:val="en-US"/>
        </w:rPr>
        <w:t>NPM</w:t>
      </w:r>
      <w:r w:rsidRPr="00314899">
        <w:t xml:space="preserve"> (англ. Node Package Manager) </w:t>
      </w:r>
      <w:r w:rsidR="000B5D5C">
        <w:t>–</w:t>
      </w:r>
      <w:r w:rsidRPr="00314899">
        <w:t xml:space="preserve"> менеджер пакетов, входящий в состав Node.js.</w:t>
      </w:r>
    </w:p>
    <w:p w14:paraId="044C80D4" w14:textId="77777777" w:rsidR="00E31C44" w:rsidRDefault="00E31C44" w:rsidP="003F58EC"/>
    <w:p w14:paraId="180473A1" w14:textId="0D60791F" w:rsidR="00E31C44" w:rsidRDefault="00E31C44" w:rsidP="00E31C44">
      <w:r>
        <w:br w:type="page"/>
      </w:r>
    </w:p>
    <w:p w14:paraId="6E57920A" w14:textId="6F185A76" w:rsidR="00941202" w:rsidRDefault="00F4548A" w:rsidP="00941202">
      <w:pPr>
        <w:pStyle w:val="1"/>
      </w:pPr>
      <w:bookmarkStart w:id="2" w:name="_Toc69525868"/>
      <w:r w:rsidRPr="00E64D70">
        <w:lastRenderedPageBreak/>
        <w:t>ВВЕДЕНИ</w:t>
      </w:r>
      <w:r w:rsidR="00941202">
        <w:t>Е</w:t>
      </w:r>
      <w:bookmarkEnd w:id="2"/>
    </w:p>
    <w:p w14:paraId="3A32F906" w14:textId="5C3EFA14" w:rsidR="00A76C02" w:rsidRDefault="00CF7FD2" w:rsidP="00CF7FD2">
      <w:pPr>
        <w:rPr>
          <w:lang w:eastAsia="en-US"/>
        </w:rPr>
      </w:pPr>
      <w:r>
        <w:rPr>
          <w:lang w:eastAsia="en-US"/>
        </w:rPr>
        <w:t xml:space="preserve">Одним из важнейших этапов жизненного цикла программного обеспечения является развертывание – это </w:t>
      </w:r>
      <w:r w:rsidR="00F018A0">
        <w:rPr>
          <w:lang w:eastAsia="en-US"/>
        </w:rPr>
        <w:t>действия,</w:t>
      </w:r>
      <w:r>
        <w:rPr>
          <w:lang w:eastAsia="en-US"/>
        </w:rPr>
        <w:t xml:space="preserve"> </w:t>
      </w:r>
      <w:r w:rsidRPr="00CF7FD2">
        <w:rPr>
          <w:lang w:eastAsia="en-US"/>
        </w:rPr>
        <w:t xml:space="preserve">которые делают </w:t>
      </w:r>
      <w:r w:rsidR="00A76C02">
        <w:rPr>
          <w:lang w:eastAsia="en-US"/>
        </w:rPr>
        <w:t xml:space="preserve">разработанную </w:t>
      </w:r>
      <w:r w:rsidRPr="00CF7FD2">
        <w:rPr>
          <w:lang w:eastAsia="en-US"/>
        </w:rPr>
        <w:t>программную систему доступной для использования</w:t>
      </w:r>
      <w:r w:rsidR="00A76C02">
        <w:rPr>
          <w:lang w:eastAsia="en-US"/>
        </w:rPr>
        <w:t xml:space="preserve"> конечным пользователем</w:t>
      </w:r>
      <w:r w:rsidRPr="00CF7FD2">
        <w:rPr>
          <w:lang w:eastAsia="en-US"/>
        </w:rPr>
        <w:t>.</w:t>
      </w:r>
      <w:r w:rsidR="004D4197">
        <w:rPr>
          <w:lang w:eastAsia="en-US"/>
        </w:rPr>
        <w:t xml:space="preserve"> </w:t>
      </w:r>
      <w:r w:rsidR="00607A60">
        <w:rPr>
          <w:lang w:eastAsia="en-US"/>
        </w:rPr>
        <w:t>Если говорить о веб-приложении, то</w:t>
      </w:r>
      <w:r w:rsidR="0031697B">
        <w:rPr>
          <w:lang w:eastAsia="en-US"/>
        </w:rPr>
        <w:t xml:space="preserve"> в данном случае </w:t>
      </w:r>
      <w:r w:rsidR="00607A60">
        <w:rPr>
          <w:lang w:eastAsia="en-US"/>
        </w:rPr>
        <w:t>развертывание</w:t>
      </w:r>
      <w:r w:rsidR="0031697B">
        <w:rPr>
          <w:lang w:eastAsia="en-US"/>
        </w:rPr>
        <w:t xml:space="preserve"> </w:t>
      </w:r>
      <w:r w:rsidR="00505B73">
        <w:rPr>
          <w:lang w:eastAsia="en-US"/>
        </w:rPr>
        <w:t>–</w:t>
      </w:r>
      <w:r w:rsidR="00607A60">
        <w:rPr>
          <w:lang w:eastAsia="en-US"/>
        </w:rPr>
        <w:t xml:space="preserve"> это процесс установки, настройки и запуска данного веб-приложения на боевом сервере, то есть на хост машине.</w:t>
      </w:r>
    </w:p>
    <w:p w14:paraId="3A4CACB3" w14:textId="4EFF5CA3" w:rsidR="00CF7FD2" w:rsidRDefault="002F0927" w:rsidP="00734F59">
      <w:pPr>
        <w:rPr>
          <w:lang w:eastAsia="en-US"/>
        </w:rPr>
      </w:pPr>
      <w:r>
        <w:rPr>
          <w:lang w:eastAsia="en-US"/>
        </w:rPr>
        <w:t>Р</w:t>
      </w:r>
      <w:r w:rsidR="00CF7FD2" w:rsidRPr="00F018A0">
        <w:rPr>
          <w:lang w:eastAsia="en-US"/>
        </w:rPr>
        <w:t xml:space="preserve">азвертывание </w:t>
      </w:r>
      <w:r w:rsidR="001529C2">
        <w:rPr>
          <w:lang w:eastAsia="en-US"/>
        </w:rPr>
        <w:t>веб-приложения</w:t>
      </w:r>
      <w:r w:rsidR="00CF7FD2" w:rsidRPr="00F018A0">
        <w:rPr>
          <w:lang w:eastAsia="en-US"/>
        </w:rPr>
        <w:t xml:space="preserve"> </w:t>
      </w:r>
      <w:r w:rsidR="00F018A0">
        <w:rPr>
          <w:lang w:eastAsia="en-US"/>
        </w:rPr>
        <w:t>является</w:t>
      </w:r>
      <w:r>
        <w:rPr>
          <w:lang w:eastAsia="en-US"/>
        </w:rPr>
        <w:t xml:space="preserve"> </w:t>
      </w:r>
      <w:r w:rsidR="00F018A0">
        <w:rPr>
          <w:lang w:eastAsia="en-US"/>
        </w:rPr>
        <w:t xml:space="preserve">трудоемкой задачей </w:t>
      </w:r>
      <w:r w:rsidR="00A76C02">
        <w:rPr>
          <w:lang w:eastAsia="en-US"/>
        </w:rPr>
        <w:t xml:space="preserve">и </w:t>
      </w:r>
      <w:r>
        <w:rPr>
          <w:lang w:eastAsia="en-US"/>
        </w:rPr>
        <w:t xml:space="preserve">подразумевает постоянное повторение одних и тех же действий. Именно поэтому, в современной </w:t>
      </w:r>
      <w:r w:rsidR="00215BAA">
        <w:rPr>
          <w:lang w:eastAsia="en-US"/>
        </w:rPr>
        <w:t>веб-</w:t>
      </w:r>
      <w:r>
        <w:rPr>
          <w:lang w:eastAsia="en-US"/>
        </w:rPr>
        <w:t xml:space="preserve">разработке принято максимально автоматизировать процесс развертывания продукта. Если в маленьких продуктах ещё, может быть, разработчики </w:t>
      </w:r>
      <w:r w:rsidR="00215BAA">
        <w:rPr>
          <w:lang w:eastAsia="en-US"/>
        </w:rPr>
        <w:t>позволяют себе разворачивать</w:t>
      </w:r>
      <w:r>
        <w:rPr>
          <w:lang w:eastAsia="en-US"/>
        </w:rPr>
        <w:t xml:space="preserve"> приложения вручную, то в </w:t>
      </w:r>
      <w:r w:rsidR="00215BAA">
        <w:rPr>
          <w:lang w:eastAsia="en-US"/>
        </w:rPr>
        <w:t>более крупных продуктах такое уже невозможно, поскольку одна ошибка при развертывании</w:t>
      </w:r>
      <w:r w:rsidR="00401353">
        <w:rPr>
          <w:lang w:eastAsia="en-US"/>
        </w:rPr>
        <w:t xml:space="preserve"> приложения</w:t>
      </w:r>
      <w:r w:rsidR="00215BAA">
        <w:rPr>
          <w:lang w:eastAsia="en-US"/>
        </w:rPr>
        <w:t xml:space="preserve"> может стоить огромных денег</w:t>
      </w:r>
      <w:r w:rsidR="00CF33D5">
        <w:rPr>
          <w:lang w:eastAsia="en-US"/>
        </w:rPr>
        <w:t xml:space="preserve"> для компании</w:t>
      </w:r>
      <w:r w:rsidR="00141329">
        <w:rPr>
          <w:lang w:eastAsia="en-US"/>
        </w:rPr>
        <w:t xml:space="preserve">, </w:t>
      </w:r>
      <w:r w:rsidR="00E10FF1">
        <w:rPr>
          <w:lang w:eastAsia="en-US"/>
        </w:rPr>
        <w:t>потому что</w:t>
      </w:r>
      <w:r w:rsidR="00141329">
        <w:rPr>
          <w:lang w:eastAsia="en-US"/>
        </w:rPr>
        <w:t xml:space="preserve"> потенциальные пользователи не смогут воспользоваться </w:t>
      </w:r>
      <w:r w:rsidR="00CF33D5">
        <w:rPr>
          <w:lang w:eastAsia="en-US"/>
        </w:rPr>
        <w:t>продуктом</w:t>
      </w:r>
      <w:r w:rsidR="00141329">
        <w:rPr>
          <w:lang w:eastAsia="en-US"/>
        </w:rPr>
        <w:t>.</w:t>
      </w:r>
    </w:p>
    <w:p w14:paraId="4C525171" w14:textId="2C5D73B4" w:rsidR="00734F59" w:rsidRPr="00E10FF1" w:rsidRDefault="00734F59" w:rsidP="00734F59">
      <w:pPr>
        <w:rPr>
          <w:lang w:eastAsia="en-US"/>
        </w:rPr>
      </w:pPr>
      <w:r>
        <w:rPr>
          <w:lang w:eastAsia="en-US"/>
        </w:rPr>
        <w:t>Естественно, что со временем для упрощения и автоматизации процесса развертывания были созданы инструменты, которые позволяют это сделать достаточно гибко и просто. И одним из таких инструментов явля</w:t>
      </w:r>
      <w:r w:rsidR="000E5788">
        <w:rPr>
          <w:lang w:eastAsia="en-US"/>
        </w:rPr>
        <w:t>е</w:t>
      </w:r>
      <w:r>
        <w:rPr>
          <w:lang w:eastAsia="en-US"/>
        </w:rPr>
        <w:t xml:space="preserve">тся </w:t>
      </w:r>
      <w:r>
        <w:rPr>
          <w:lang w:val="en-US" w:eastAsia="en-US"/>
        </w:rPr>
        <w:t>Docker</w:t>
      </w:r>
      <w:r w:rsidRPr="00E10FF1">
        <w:rPr>
          <w:lang w:eastAsia="en-US"/>
        </w:rPr>
        <w:t>.</w:t>
      </w:r>
    </w:p>
    <w:p w14:paraId="0ED68D5C" w14:textId="64ECA3E2" w:rsidR="00D56F7D" w:rsidRDefault="00D56F7D" w:rsidP="00734F59">
      <w:pPr>
        <w:rPr>
          <w:lang w:eastAsia="en-US"/>
        </w:rPr>
      </w:pPr>
      <w:r>
        <w:rPr>
          <w:lang w:eastAsia="en-US"/>
        </w:rPr>
        <w:t xml:space="preserve">Объектом исследования является применение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>
        <w:rPr>
          <w:lang w:eastAsia="en-US"/>
        </w:rPr>
        <w:t>для развертывания веб-приложений.</w:t>
      </w:r>
    </w:p>
    <w:p w14:paraId="2908BC31" w14:textId="4E37E44F" w:rsidR="00D56F7D" w:rsidRPr="00D56F7D" w:rsidRDefault="00D56F7D" w:rsidP="00734F59">
      <w:r>
        <w:rPr>
          <w:lang w:eastAsia="en-US"/>
        </w:rPr>
        <w:t xml:space="preserve">Целью данной работы является исследование применение </w:t>
      </w:r>
      <w:r>
        <w:rPr>
          <w:lang w:val="en-US" w:eastAsia="en-US"/>
        </w:rPr>
        <w:t>Docker</w:t>
      </w:r>
      <w:r w:rsidRPr="00D56F7D">
        <w:rPr>
          <w:lang w:eastAsia="en-US"/>
        </w:rPr>
        <w:t xml:space="preserve"> </w:t>
      </w:r>
      <w:r>
        <w:rPr>
          <w:lang w:eastAsia="en-US"/>
        </w:rPr>
        <w:t>развертывания веб-приложений.</w:t>
      </w:r>
    </w:p>
    <w:p w14:paraId="04246B04" w14:textId="0D00ED0F" w:rsidR="00CF7FD2" w:rsidRDefault="00D56F7D" w:rsidP="00941202">
      <w:pPr>
        <w:ind w:firstLine="0"/>
        <w:rPr>
          <w:lang w:eastAsia="en-US"/>
        </w:rPr>
      </w:pPr>
      <w:r>
        <w:rPr>
          <w:lang w:eastAsia="en-US"/>
        </w:rPr>
        <w:tab/>
        <w:t>Задачи:</w:t>
      </w:r>
    </w:p>
    <w:p w14:paraId="77930D32" w14:textId="4F57CFB6" w:rsidR="00D56F7D" w:rsidRDefault="00D56F7D" w:rsidP="00D56F7D">
      <w:pPr>
        <w:pStyle w:val="a9"/>
        <w:numPr>
          <w:ilvl w:val="0"/>
          <w:numId w:val="2"/>
        </w:numPr>
        <w:jc w:val="left"/>
        <w:rPr>
          <w:lang w:eastAsia="en-US"/>
        </w:rPr>
      </w:pPr>
      <w:r>
        <w:rPr>
          <w:lang w:eastAsia="en-US"/>
        </w:rPr>
        <w:t>Исследовать</w:t>
      </w:r>
      <w:r w:rsidR="00F665F3">
        <w:rPr>
          <w:lang w:eastAsia="en-US"/>
        </w:rPr>
        <w:t xml:space="preserve"> применение</w:t>
      </w:r>
      <w:r w:rsidR="00A54D7D">
        <w:rPr>
          <w:lang w:eastAsia="en-US"/>
        </w:rPr>
        <w:t xml:space="preserve"> </w:t>
      </w:r>
      <w:r w:rsidR="004A1897">
        <w:rPr>
          <w:lang w:val="en-US" w:eastAsia="en-US"/>
        </w:rPr>
        <w:t>Docker</w:t>
      </w:r>
      <w:r w:rsidR="004A1897">
        <w:rPr>
          <w:lang w:eastAsia="en-US"/>
        </w:rPr>
        <w:t xml:space="preserve"> </w:t>
      </w:r>
      <w:r w:rsidR="00F665F3">
        <w:rPr>
          <w:lang w:eastAsia="en-US"/>
        </w:rPr>
        <w:t>для развертывания веб-приложений</w:t>
      </w:r>
      <w:r w:rsidRPr="00A54D7D">
        <w:rPr>
          <w:lang w:eastAsia="en-US"/>
        </w:rPr>
        <w:t>;</w:t>
      </w:r>
    </w:p>
    <w:p w14:paraId="76C862D7" w14:textId="4B690297" w:rsidR="006B5EED" w:rsidRDefault="006B5EED" w:rsidP="00D56F7D">
      <w:pPr>
        <w:pStyle w:val="a9"/>
        <w:numPr>
          <w:ilvl w:val="0"/>
          <w:numId w:val="2"/>
        </w:numPr>
        <w:jc w:val="left"/>
        <w:rPr>
          <w:lang w:eastAsia="en-US"/>
        </w:rPr>
      </w:pPr>
      <w:r>
        <w:rPr>
          <w:lang w:eastAsia="en-US"/>
        </w:rPr>
        <w:t xml:space="preserve">Реализовать </w:t>
      </w:r>
      <w:r w:rsidR="00FF66B8">
        <w:rPr>
          <w:lang w:eastAsia="en-US"/>
        </w:rPr>
        <w:t xml:space="preserve">тестовое </w:t>
      </w:r>
      <w:r>
        <w:rPr>
          <w:lang w:eastAsia="en-US"/>
        </w:rPr>
        <w:t>веб-приложение</w:t>
      </w:r>
      <w:r>
        <w:rPr>
          <w:lang w:val="en-US" w:eastAsia="en-US"/>
        </w:rPr>
        <w:t>;</w:t>
      </w:r>
    </w:p>
    <w:p w14:paraId="4336AE56" w14:textId="47F8538B" w:rsidR="00D56F7D" w:rsidRPr="00D56F7D" w:rsidRDefault="00D56F7D" w:rsidP="00D56F7D">
      <w:pPr>
        <w:pStyle w:val="a9"/>
        <w:numPr>
          <w:ilvl w:val="0"/>
          <w:numId w:val="2"/>
        </w:numPr>
        <w:jc w:val="left"/>
        <w:rPr>
          <w:lang w:eastAsia="en-US"/>
        </w:rPr>
      </w:pPr>
      <w:r>
        <w:rPr>
          <w:lang w:eastAsia="en-US"/>
        </w:rPr>
        <w:t>Развернуть</w:t>
      </w:r>
      <w:r w:rsidR="004C4FD4">
        <w:rPr>
          <w:lang w:eastAsia="en-US"/>
        </w:rPr>
        <w:t xml:space="preserve"> тестовое</w:t>
      </w:r>
      <w:r>
        <w:rPr>
          <w:lang w:eastAsia="en-US"/>
        </w:rPr>
        <w:t xml:space="preserve"> веб-приложение без использования дополнительных инструментов</w:t>
      </w:r>
      <w:r w:rsidRPr="00D56F7D">
        <w:rPr>
          <w:lang w:eastAsia="en-US"/>
        </w:rPr>
        <w:t xml:space="preserve"> </w:t>
      </w:r>
      <w:r>
        <w:rPr>
          <w:lang w:eastAsia="en-US"/>
        </w:rPr>
        <w:t>развертывания</w:t>
      </w:r>
      <w:r w:rsidRPr="00D56F7D">
        <w:rPr>
          <w:lang w:eastAsia="en-US"/>
        </w:rPr>
        <w:t>;</w:t>
      </w:r>
    </w:p>
    <w:p w14:paraId="35D96A95" w14:textId="0BD7C11E" w:rsidR="003F58EC" w:rsidRDefault="00D56F7D" w:rsidP="003F58EC">
      <w:pPr>
        <w:pStyle w:val="a9"/>
        <w:numPr>
          <w:ilvl w:val="0"/>
          <w:numId w:val="2"/>
        </w:numPr>
        <w:jc w:val="left"/>
        <w:rPr>
          <w:lang w:eastAsia="en-US"/>
        </w:rPr>
      </w:pPr>
      <w:r>
        <w:rPr>
          <w:lang w:eastAsia="en-US"/>
        </w:rPr>
        <w:t xml:space="preserve">Развернуть </w:t>
      </w:r>
      <w:r w:rsidR="004C4FD4">
        <w:rPr>
          <w:lang w:eastAsia="en-US"/>
        </w:rPr>
        <w:t xml:space="preserve">тестовое </w:t>
      </w:r>
      <w:r>
        <w:rPr>
          <w:lang w:eastAsia="en-US"/>
        </w:rPr>
        <w:t xml:space="preserve">веб-приложение с помощью </w:t>
      </w:r>
      <w:r>
        <w:rPr>
          <w:lang w:val="en-US" w:eastAsia="en-US"/>
        </w:rPr>
        <w:t>Docker</w:t>
      </w:r>
      <w:r w:rsidRPr="00D56F7D">
        <w:rPr>
          <w:lang w:eastAsia="en-US"/>
        </w:rPr>
        <w:t>;</w:t>
      </w:r>
    </w:p>
    <w:p w14:paraId="401EFDD9" w14:textId="2E14DFE7" w:rsidR="000D7A6D" w:rsidRDefault="003B2EDE" w:rsidP="000D7A6D">
      <w:pPr>
        <w:pStyle w:val="12"/>
        <w:numPr>
          <w:ilvl w:val="0"/>
          <w:numId w:val="3"/>
        </w:numPr>
      </w:pPr>
      <w:bookmarkStart w:id="3" w:name="_Toc69525869"/>
      <w:r>
        <w:lastRenderedPageBreak/>
        <w:t xml:space="preserve">Исследование применения </w:t>
      </w:r>
      <w:r>
        <w:rPr>
          <w:lang w:val="en-US"/>
        </w:rPr>
        <w:t>Docker</w:t>
      </w:r>
      <w:r w:rsidR="000D7A6D">
        <w:t xml:space="preserve"> для развертывания веб-приложений</w:t>
      </w:r>
      <w:bookmarkEnd w:id="3"/>
    </w:p>
    <w:p w14:paraId="7DFA7EBA" w14:textId="77777777" w:rsidR="000F4C08" w:rsidRDefault="000D7A6D" w:rsidP="000D7A6D">
      <w:r w:rsidRPr="000D7A6D">
        <w:t xml:space="preserve">Docker </w:t>
      </w:r>
      <w:r>
        <w:t>– это</w:t>
      </w:r>
      <w:r w:rsidRPr="000D7A6D">
        <w:t xml:space="preserve"> программное обеспечение</w:t>
      </w:r>
      <w:r>
        <w:t xml:space="preserve"> с открытым исходным кодом</w:t>
      </w:r>
      <w:r w:rsidRPr="000D7A6D">
        <w:t xml:space="preserve"> для автоматизации развёртывания и управления приложениями в средах с поддержкой контейнеризаци</w:t>
      </w:r>
      <w:r>
        <w:t>и</w:t>
      </w:r>
      <w:r w:rsidRPr="000D7A6D">
        <w:t>.</w:t>
      </w:r>
      <w:r>
        <w:t xml:space="preserve"> Из предшествующего определения, становится ясно, что основной технологией, которая лежит в основе </w:t>
      </w:r>
      <w:r>
        <w:rPr>
          <w:lang w:val="en-US"/>
        </w:rPr>
        <w:t>Docker</w:t>
      </w:r>
      <w:r w:rsidR="000F4C08" w:rsidRPr="000F4C08">
        <w:t xml:space="preserve">, </w:t>
      </w:r>
      <w:r>
        <w:t xml:space="preserve">является контейнеризация – </w:t>
      </w:r>
      <w:r w:rsidRPr="000D7A6D">
        <w:t>метод виртуализации, при котором ядро операционной системы поддерживает несколько изолированных экземпляров пространства пользователя вместо одного</w:t>
      </w:r>
      <w:r w:rsidR="000F4C08">
        <w:t xml:space="preserve"> </w:t>
      </w:r>
      <w:r w:rsidR="000F4C08" w:rsidRPr="000F4C08">
        <w:t>[1]</w:t>
      </w:r>
      <w:r w:rsidRPr="000D7A6D">
        <w:t xml:space="preserve">. Эти экземпляры (обычно называемые контейнерами или зонами) с точки зрения пользователя полностью идентичны отдельному экземпляру операционной системы. </w:t>
      </w:r>
    </w:p>
    <w:p w14:paraId="650FABD4" w14:textId="7E1D91CB" w:rsidR="000F4C08" w:rsidRDefault="000F4C08" w:rsidP="000D7A6D">
      <w:r>
        <w:t xml:space="preserve">Таким образом, </w:t>
      </w:r>
      <w:r w:rsidRPr="000F4C08">
        <w:t>Docker предоставляет возможность упаковывать и запускать приложение в слабо изолированной среде, называемой контейнером</w:t>
      </w:r>
      <w:r w:rsidR="000D7A6D" w:rsidRPr="000D7A6D">
        <w:t xml:space="preserve">. </w:t>
      </w:r>
      <w:r>
        <w:t>Данная и</w:t>
      </w:r>
      <w:r w:rsidRPr="000F4C08">
        <w:t>золяция позволя</w:t>
      </w:r>
      <w:r>
        <w:t>е</w:t>
      </w:r>
      <w:r w:rsidRPr="000F4C08">
        <w:t xml:space="preserve">т запускать множество контейнеров одновременно на одном хосте. Контейнеры </w:t>
      </w:r>
      <w:r>
        <w:t>потребляют в разы меньше ресурсов, чем виртуальная машина, но при этом они</w:t>
      </w:r>
      <w:r w:rsidRPr="000F4C08">
        <w:t xml:space="preserve"> содержат все необходимое для запуска приложения</w:t>
      </w:r>
      <w:r w:rsidR="001D339A">
        <w:t>,</w:t>
      </w:r>
      <w:r w:rsidRPr="000F4C08">
        <w:t xml:space="preserve"> </w:t>
      </w:r>
      <w:r w:rsidR="001D339A">
        <w:t>благодаря этому</w:t>
      </w:r>
      <w:r w:rsidRPr="000F4C08">
        <w:t xml:space="preserve"> </w:t>
      </w:r>
      <w:r w:rsidR="001D339A">
        <w:t>разработку</w:t>
      </w:r>
      <w:r w:rsidRPr="000F4C08">
        <w:t xml:space="preserve"> не нужно </w:t>
      </w:r>
      <w:r w:rsidR="001D339A">
        <w:t>каждый раз конфигурировать новую хост машину для запуска на нем веб-приложения, и он может не волноваться о том</w:t>
      </w:r>
      <w:r w:rsidRPr="000F4C08">
        <w:t xml:space="preserve">, что в настоящее время установлено на хосте. </w:t>
      </w:r>
      <w:r w:rsidR="001D339A">
        <w:t xml:space="preserve">Помимо этого, </w:t>
      </w:r>
      <w:r w:rsidR="008700E2">
        <w:t>благодаря все тем же преимуществам,</w:t>
      </w:r>
      <w:r w:rsidR="001D339A">
        <w:t xml:space="preserve"> описанным выше, </w:t>
      </w:r>
      <w:r w:rsidR="001D339A">
        <w:rPr>
          <w:lang w:val="en-US"/>
        </w:rPr>
        <w:t>Docker</w:t>
      </w:r>
      <w:r w:rsidR="001D339A" w:rsidRPr="001D339A">
        <w:t xml:space="preserve"> </w:t>
      </w:r>
      <w:r w:rsidR="001D339A">
        <w:t xml:space="preserve">позволят </w:t>
      </w:r>
      <w:r w:rsidRPr="000F4C08">
        <w:t xml:space="preserve">легко </w:t>
      </w:r>
      <w:r w:rsidR="008700E2">
        <w:t xml:space="preserve">делиться образами контейнеров </w:t>
      </w:r>
      <w:r w:rsidRPr="000F4C08">
        <w:t xml:space="preserve"> </w:t>
      </w:r>
      <w:r w:rsidR="008700E2">
        <w:t>между разработчиками</w:t>
      </w:r>
      <w:r w:rsidRPr="000F4C08">
        <w:t xml:space="preserve"> и</w:t>
      </w:r>
      <w:r w:rsidR="008700E2">
        <w:t xml:space="preserve"> при этом у всех он будет работать</w:t>
      </w:r>
      <w:r w:rsidR="001D339A">
        <w:t xml:space="preserve"> </w:t>
      </w:r>
      <w:r w:rsidRPr="000F4C08">
        <w:t>одинаково</w:t>
      </w:r>
      <w:r w:rsidR="008700E2">
        <w:t xml:space="preserve"> </w:t>
      </w:r>
      <w:r w:rsidR="008700E2" w:rsidRPr="008700E2">
        <w:t>[2</w:t>
      </w:r>
      <w:r w:rsidR="008700E2" w:rsidRPr="003B647D">
        <w:t>]</w:t>
      </w:r>
      <w:r w:rsidRPr="000F4C08">
        <w:t>.</w:t>
      </w:r>
    </w:p>
    <w:p w14:paraId="48896212" w14:textId="1B2798FF" w:rsidR="000D7A6D" w:rsidRDefault="003B647D" w:rsidP="003B647D">
      <w:r>
        <w:t xml:space="preserve">В итоге, воспользовавшись </w:t>
      </w:r>
      <w:r>
        <w:rPr>
          <w:lang w:val="en-US"/>
        </w:rPr>
        <w:t>Docker</w:t>
      </w:r>
      <w:r w:rsidRPr="003B647D">
        <w:t xml:space="preserve"> </w:t>
      </w:r>
      <w:r>
        <w:t>можно значительно сократить задержку между написанием кода и его запуском в производственной сред</w:t>
      </w:r>
      <w:r w:rsidR="00407468">
        <w:t>е</w:t>
      </w:r>
      <w:r w:rsidR="008C535A" w:rsidRPr="008C535A">
        <w:t xml:space="preserve"> [2]</w:t>
      </w:r>
      <w:r w:rsidR="00407468">
        <w:t>.</w:t>
      </w:r>
    </w:p>
    <w:p w14:paraId="27D25171" w14:textId="20E30AE8" w:rsidR="000D7A6D" w:rsidRDefault="000D7A6D" w:rsidP="000D7A6D">
      <w:pPr>
        <w:ind w:firstLine="0"/>
      </w:pPr>
    </w:p>
    <w:p w14:paraId="224882DD" w14:textId="52D12490" w:rsidR="003B647D" w:rsidRPr="000D7A6D" w:rsidRDefault="003B647D" w:rsidP="000D7A6D">
      <w:pPr>
        <w:ind w:firstLine="0"/>
      </w:pPr>
      <w:r>
        <w:br w:type="page"/>
      </w:r>
    </w:p>
    <w:p w14:paraId="73C03198" w14:textId="4E3D01BC" w:rsidR="00FF66B8" w:rsidRDefault="00FF66B8" w:rsidP="003B2EDE">
      <w:pPr>
        <w:pStyle w:val="12"/>
        <w:numPr>
          <w:ilvl w:val="0"/>
          <w:numId w:val="3"/>
        </w:numPr>
      </w:pPr>
      <w:bookmarkStart w:id="4" w:name="_Toc69525870"/>
      <w:r>
        <w:lastRenderedPageBreak/>
        <w:t>Реализация тестового веб-приложения</w:t>
      </w:r>
      <w:bookmarkEnd w:id="4"/>
    </w:p>
    <w:p w14:paraId="1578769F" w14:textId="763FD67D" w:rsidR="00FF66B8" w:rsidRDefault="00FF66B8" w:rsidP="00FF66B8">
      <w:pPr>
        <w:rPr>
          <w:lang w:val="en-US"/>
        </w:rPr>
      </w:pPr>
      <w:r>
        <w:t xml:space="preserve">Под тестовым веб-приложением, подразумевается приложение, на примере которого будет продемонстрировано развертывание вручную и с помощью </w:t>
      </w:r>
      <w:r>
        <w:rPr>
          <w:lang w:val="en-US"/>
        </w:rPr>
        <w:t>Docker.</w:t>
      </w:r>
    </w:p>
    <w:p w14:paraId="0E5AC47E" w14:textId="1163A0BE" w:rsidR="00FF66B8" w:rsidRDefault="00FF66B8" w:rsidP="00FF66B8">
      <w:r>
        <w:t xml:space="preserve">В качестве тестового веб-приложения будет </w:t>
      </w:r>
      <w:r w:rsidR="00DC5177">
        <w:t>реализовано</w:t>
      </w:r>
      <w:r>
        <w:t xml:space="preserve"> приложение, написанное на языке </w:t>
      </w:r>
      <w:r>
        <w:rPr>
          <w:lang w:val="en-US"/>
        </w:rPr>
        <w:t>JavaScript</w:t>
      </w:r>
      <w:r>
        <w:t>, с использованием платформы «</w:t>
      </w:r>
      <w:r>
        <w:rPr>
          <w:lang w:val="en-US"/>
        </w:rPr>
        <w:t>Node</w:t>
      </w:r>
      <w:r w:rsidRPr="00D60C90">
        <w:t>.</w:t>
      </w:r>
      <w:r>
        <w:rPr>
          <w:lang w:val="en-US"/>
        </w:rPr>
        <w:t>js</w:t>
      </w:r>
      <w:r>
        <w:t>»</w:t>
      </w:r>
      <w:r w:rsidRPr="00D60C90">
        <w:t xml:space="preserve"> </w:t>
      </w:r>
      <w:r>
        <w:t xml:space="preserve">и фреймворка </w:t>
      </w:r>
      <w:r>
        <w:rPr>
          <w:lang w:val="en-US"/>
        </w:rPr>
        <w:t>Express</w:t>
      </w:r>
      <w:r w:rsidRPr="00D60C90">
        <w:t>.</w:t>
      </w:r>
      <w:r>
        <w:t xml:space="preserve"> Данное веб-приложение будет просто отвечать сообщением «</w:t>
      </w:r>
      <w:r>
        <w:rPr>
          <w:lang w:val="en-US"/>
        </w:rPr>
        <w:t>Hello</w:t>
      </w:r>
      <w:r w:rsidRPr="00875DC1">
        <w:t xml:space="preserve">, </w:t>
      </w:r>
      <w:r>
        <w:rPr>
          <w:lang w:val="en-US"/>
        </w:rPr>
        <w:t>world</w:t>
      </w:r>
      <w:r>
        <w:t>!»</w:t>
      </w:r>
      <w:r w:rsidRPr="00875DC1">
        <w:t xml:space="preserve"> </w:t>
      </w:r>
      <w:r>
        <w:t xml:space="preserve">на любой </w:t>
      </w:r>
      <w:r>
        <w:rPr>
          <w:lang w:val="en-US"/>
        </w:rPr>
        <w:t>HTTP</w:t>
      </w:r>
      <w:r w:rsidRPr="00875DC1">
        <w:t xml:space="preserve"> </w:t>
      </w:r>
      <w:r>
        <w:t>запрос.</w:t>
      </w:r>
    </w:p>
    <w:p w14:paraId="2A1B489F" w14:textId="5235D761" w:rsidR="00FF66B8" w:rsidRPr="00FF66B8" w:rsidRDefault="00FF66B8" w:rsidP="00FF66B8">
      <w:r>
        <w:t xml:space="preserve">Для начала, </w:t>
      </w:r>
      <w:r w:rsidR="00DC5177">
        <w:t xml:space="preserve">чтобы создать описанное выше веб-приложение, </w:t>
      </w:r>
      <w:r>
        <w:t>необходимо инициализировать проект с помощью команды «</w:t>
      </w:r>
      <w:r>
        <w:rPr>
          <w:lang w:val="en-US"/>
        </w:rPr>
        <w:t>npm</w:t>
      </w:r>
      <w:r w:rsidRPr="00FF66B8">
        <w:t xml:space="preserve"> </w:t>
      </w:r>
      <w:r>
        <w:rPr>
          <w:lang w:val="en-US"/>
        </w:rPr>
        <w:t>init</w:t>
      </w:r>
      <w:r w:rsidRPr="00FF66B8">
        <w:t xml:space="preserve"> -</w:t>
      </w:r>
      <w:r>
        <w:rPr>
          <w:lang w:val="en-US"/>
        </w:rPr>
        <w:t>y</w:t>
      </w:r>
      <w:r>
        <w:t>» (рис. 1).</w:t>
      </w:r>
    </w:p>
    <w:p w14:paraId="39B632F5" w14:textId="77777777" w:rsidR="00FF66B8" w:rsidRDefault="00FF66B8" w:rsidP="00FF66B8">
      <w:pPr>
        <w:pStyle w:val="a3"/>
        <w:keepNext/>
        <w:jc w:val="center"/>
      </w:pPr>
      <w:r w:rsidRPr="00FF66B8">
        <w:drawing>
          <wp:inline distT="0" distB="0" distL="0" distR="0" wp14:anchorId="61BD722D" wp14:editId="3BD203B0">
            <wp:extent cx="4372585" cy="23339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69E2" w14:textId="109FB9F8" w:rsidR="00FF66B8" w:rsidRDefault="00FF66B8" w:rsidP="00FF66B8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Инициализация проекта</w:t>
      </w:r>
    </w:p>
    <w:p w14:paraId="52F71961" w14:textId="4AB99010" w:rsidR="00FF66B8" w:rsidRDefault="00BE5B52" w:rsidP="00BE5B52">
      <w:r>
        <w:t xml:space="preserve">Следующим шагом необходимо установить фреймворк </w:t>
      </w:r>
      <w:r>
        <w:rPr>
          <w:lang w:val="en-US"/>
        </w:rPr>
        <w:t>Express</w:t>
      </w:r>
      <w:r>
        <w:t xml:space="preserve"> (рис. 2).</w:t>
      </w:r>
    </w:p>
    <w:p w14:paraId="4BC6CC6C" w14:textId="77777777" w:rsidR="00BE5B52" w:rsidRDefault="00BE5B52" w:rsidP="00BE5B52">
      <w:pPr>
        <w:pStyle w:val="a3"/>
        <w:keepNext/>
        <w:jc w:val="center"/>
      </w:pPr>
      <w:r w:rsidRPr="00BE5B52">
        <w:rPr>
          <w:lang w:val="en-US"/>
        </w:rPr>
        <w:drawing>
          <wp:inline distT="0" distB="0" distL="0" distR="0" wp14:anchorId="2ADB3643" wp14:editId="5D18E642">
            <wp:extent cx="5940425" cy="1178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9678" w14:textId="2085BD94" w:rsidR="00BE5B52" w:rsidRPr="002E60C8" w:rsidRDefault="00BE5B52" w:rsidP="00BE5B52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2</w:t>
      </w:r>
      <w:r>
        <w:fldChar w:fldCharType="end"/>
      </w:r>
      <w:r>
        <w:t xml:space="preserve"> – Установка фреймворка </w:t>
      </w:r>
      <w:r>
        <w:rPr>
          <w:lang w:val="en-US"/>
        </w:rPr>
        <w:t>Express</w:t>
      </w:r>
    </w:p>
    <w:p w14:paraId="2CF1E2D7" w14:textId="330DD64C" w:rsidR="00BE5B52" w:rsidRDefault="00BE5B52" w:rsidP="00BE5B52">
      <w:r>
        <w:t>Далее, необходимо создать файл с именем «</w:t>
      </w:r>
      <w:r w:rsidR="00FB35FD">
        <w:rPr>
          <w:lang w:val="en-US"/>
        </w:rPr>
        <w:t>server</w:t>
      </w:r>
      <w:r w:rsidRPr="00BE5B52">
        <w:t>.</w:t>
      </w:r>
      <w:r>
        <w:rPr>
          <w:lang w:val="en-US"/>
        </w:rPr>
        <w:t>js</w:t>
      </w:r>
      <w:r>
        <w:t>»</w:t>
      </w:r>
      <w:r w:rsidRPr="00BE5B52">
        <w:t xml:space="preserve"> </w:t>
      </w:r>
      <w:r>
        <w:t xml:space="preserve">и, с помощью функционала, предоставляемого фреймворком </w:t>
      </w:r>
      <w:r>
        <w:rPr>
          <w:lang w:val="en-US"/>
        </w:rPr>
        <w:t>Express</w:t>
      </w:r>
      <w:r>
        <w:t xml:space="preserve">, реализовать </w:t>
      </w:r>
      <w:r w:rsidR="002E60C8">
        <w:t>веб-</w:t>
      </w:r>
      <w:r>
        <w:t xml:space="preserve">сервер, который </w:t>
      </w:r>
      <w:r w:rsidR="002E60C8">
        <w:t xml:space="preserve">будет слушать порт </w:t>
      </w:r>
      <w:r w:rsidR="00121732" w:rsidRPr="00121732">
        <w:t>5</w:t>
      </w:r>
      <w:r w:rsidR="002E60C8">
        <w:t xml:space="preserve">000 и </w:t>
      </w:r>
      <w:r>
        <w:t xml:space="preserve">отвечать </w:t>
      </w:r>
      <w:r w:rsidR="002E60C8">
        <w:t xml:space="preserve">на все запросы </w:t>
      </w:r>
      <w:r>
        <w:t>«</w:t>
      </w:r>
      <w:r>
        <w:rPr>
          <w:lang w:val="en-US"/>
        </w:rPr>
        <w:t>Hello</w:t>
      </w:r>
      <w:r w:rsidRPr="00BE5B52">
        <w:t xml:space="preserve">, </w:t>
      </w:r>
      <w:r>
        <w:rPr>
          <w:lang w:val="en-US"/>
        </w:rPr>
        <w:t>world</w:t>
      </w:r>
      <w:r w:rsidRPr="00BE5B52">
        <w:t>!</w:t>
      </w:r>
      <w:r>
        <w:t xml:space="preserve">». Реализация данного </w:t>
      </w:r>
      <w:r w:rsidR="002E60C8">
        <w:t>веб-</w:t>
      </w:r>
      <w:r>
        <w:t>сервера представлена рисунке 3.</w:t>
      </w:r>
    </w:p>
    <w:p w14:paraId="0A8F8B3D" w14:textId="08156CAB" w:rsidR="002E60C8" w:rsidRDefault="00ED35A6" w:rsidP="002E60C8">
      <w:pPr>
        <w:pStyle w:val="a3"/>
        <w:jc w:val="center"/>
      </w:pPr>
      <w:r w:rsidRPr="00ED35A6">
        <w:lastRenderedPageBreak/>
        <w:drawing>
          <wp:inline distT="0" distB="0" distL="0" distR="0" wp14:anchorId="38F69A16" wp14:editId="67822025">
            <wp:extent cx="5277587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4B7F" w14:textId="7EFDBB4F" w:rsidR="002E60C8" w:rsidRDefault="002E60C8" w:rsidP="002E60C8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3</w:t>
      </w:r>
      <w:r>
        <w:fldChar w:fldCharType="end"/>
      </w:r>
      <w:r>
        <w:t xml:space="preserve"> – Реализация </w:t>
      </w:r>
      <w:r>
        <w:rPr>
          <w:lang w:val="en-US"/>
        </w:rPr>
        <w:t>HTTP</w:t>
      </w:r>
      <w:r w:rsidRPr="002E60C8">
        <w:t xml:space="preserve"> </w:t>
      </w:r>
      <w:r>
        <w:t xml:space="preserve">сервера с помощью фреймворка </w:t>
      </w:r>
      <w:r>
        <w:rPr>
          <w:lang w:val="en-US"/>
        </w:rPr>
        <w:t>Express</w:t>
      </w:r>
    </w:p>
    <w:p w14:paraId="748027CB" w14:textId="195FCEF0" w:rsidR="002E60C8" w:rsidRDefault="002F05E1" w:rsidP="00BE5B52">
      <w:r>
        <w:t>Теперь можно запустить реализованный веб-сервер. Запуск веб-сервера приведен на рисунке 4.</w:t>
      </w:r>
    </w:p>
    <w:p w14:paraId="402BD227" w14:textId="77777777" w:rsidR="00891B79" w:rsidRDefault="00891B79" w:rsidP="00891B79">
      <w:pPr>
        <w:pStyle w:val="a3"/>
        <w:keepNext/>
        <w:jc w:val="center"/>
      </w:pPr>
      <w:r w:rsidRPr="00891B79">
        <w:drawing>
          <wp:inline distT="0" distB="0" distL="0" distR="0" wp14:anchorId="6F2AC872" wp14:editId="5758C2C9">
            <wp:extent cx="3543795" cy="609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9A7B" w14:textId="3D55830A" w:rsidR="00891B79" w:rsidRDefault="00891B79" w:rsidP="00891B79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4</w:t>
      </w:r>
      <w:r>
        <w:fldChar w:fldCharType="end"/>
      </w:r>
      <w:r>
        <w:t xml:space="preserve"> – Запуск веб-сервера</w:t>
      </w:r>
    </w:p>
    <w:p w14:paraId="29ECBA4F" w14:textId="4053E83A" w:rsidR="00891B79" w:rsidRPr="00891B79" w:rsidRDefault="00891B79" w:rsidP="00891B79">
      <w:r>
        <w:t xml:space="preserve">Проверим работу запущенного веб-сервера с помощью утилиты </w:t>
      </w:r>
      <w:r>
        <w:rPr>
          <w:lang w:val="en-US"/>
        </w:rPr>
        <w:t>cURL</w:t>
      </w:r>
      <w:r w:rsidRPr="00891B79">
        <w:t xml:space="preserve"> (</w:t>
      </w:r>
      <w:r>
        <w:t>рис. 5).</w:t>
      </w:r>
    </w:p>
    <w:p w14:paraId="6A3E1A55" w14:textId="77777777" w:rsidR="00891B79" w:rsidRDefault="00891B79" w:rsidP="00891B79">
      <w:pPr>
        <w:pStyle w:val="a3"/>
        <w:keepNext/>
        <w:jc w:val="center"/>
      </w:pPr>
      <w:r w:rsidRPr="00891B79">
        <w:drawing>
          <wp:inline distT="0" distB="0" distL="0" distR="0" wp14:anchorId="298A19BA" wp14:editId="3209C98A">
            <wp:extent cx="4334480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979F" w14:textId="345403BC" w:rsidR="00891B79" w:rsidRPr="00E27A56" w:rsidRDefault="00891B79" w:rsidP="00891B79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5</w:t>
      </w:r>
      <w:r>
        <w:fldChar w:fldCharType="end"/>
      </w:r>
      <w:r w:rsidRPr="00891B79">
        <w:t xml:space="preserve"> – </w:t>
      </w:r>
      <w:r>
        <w:t xml:space="preserve">Проверка работы запущенного веб-сервера с помощью утилиты </w:t>
      </w:r>
      <w:r>
        <w:rPr>
          <w:lang w:val="en-US"/>
        </w:rPr>
        <w:t>cURL</w:t>
      </w:r>
    </w:p>
    <w:p w14:paraId="10B88E17" w14:textId="4154D4D2" w:rsidR="00891B79" w:rsidRPr="00F31DD1" w:rsidRDefault="00F31DD1" w:rsidP="00F31DD1">
      <w:r>
        <w:t xml:space="preserve">Таким образом, было реализовано тестовое веб-приложение, которое отвечает </w:t>
      </w:r>
      <w:r>
        <w:t xml:space="preserve"> сообщением «</w:t>
      </w:r>
      <w:r>
        <w:rPr>
          <w:lang w:val="en-US"/>
        </w:rPr>
        <w:t>Hello</w:t>
      </w:r>
      <w:r w:rsidRPr="00875DC1">
        <w:t xml:space="preserve">, </w:t>
      </w:r>
      <w:r>
        <w:rPr>
          <w:lang w:val="en-US"/>
        </w:rPr>
        <w:t>world</w:t>
      </w:r>
      <w:r>
        <w:t>!»</w:t>
      </w:r>
      <w:r w:rsidRPr="00875DC1">
        <w:t xml:space="preserve"> </w:t>
      </w:r>
      <w:r>
        <w:t xml:space="preserve">на любой </w:t>
      </w:r>
      <w:r>
        <w:rPr>
          <w:lang w:val="en-US"/>
        </w:rPr>
        <w:t>HTTP</w:t>
      </w:r>
      <w:r>
        <w:t>-</w:t>
      </w:r>
      <w:r>
        <w:t>запрос.</w:t>
      </w:r>
    </w:p>
    <w:p w14:paraId="706F9E72" w14:textId="051E81D7" w:rsidR="002F05E1" w:rsidRPr="00891B79" w:rsidRDefault="000C0E3D" w:rsidP="000C0E3D">
      <w:r>
        <w:br w:type="page"/>
      </w:r>
    </w:p>
    <w:p w14:paraId="37C97C0C" w14:textId="16952BDB" w:rsidR="003B2EDE" w:rsidRDefault="001B5A36" w:rsidP="003B2EDE">
      <w:pPr>
        <w:pStyle w:val="12"/>
        <w:numPr>
          <w:ilvl w:val="0"/>
          <w:numId w:val="3"/>
        </w:numPr>
      </w:pPr>
      <w:bookmarkStart w:id="5" w:name="_Toc69525871"/>
      <w:r>
        <w:lastRenderedPageBreak/>
        <w:t>Развертывание тестового веб-приложения без дополнительных инструментов</w:t>
      </w:r>
      <w:bookmarkEnd w:id="5"/>
    </w:p>
    <w:p w14:paraId="1EAE0043" w14:textId="4B2047F4" w:rsidR="006B5EED" w:rsidRDefault="004D624A" w:rsidP="00D60C90">
      <w:r>
        <w:t xml:space="preserve">Для того, чтобы показать пример развертывания тестового веб-приложения, будет использоваться хост машина с ОС </w:t>
      </w:r>
      <w:r>
        <w:rPr>
          <w:lang w:val="en-US"/>
        </w:rPr>
        <w:t>Ubuntu</w:t>
      </w:r>
      <w:r w:rsidRPr="004D624A">
        <w:t xml:space="preserve"> </w:t>
      </w:r>
      <w:r>
        <w:t>20.04. Подразумевается, что папка с проектом уже лежит на хост машине и на хост машине уже установлено всё необходимое, кроме непосредственно зависимостей тестового веб-приложения.</w:t>
      </w:r>
    </w:p>
    <w:p w14:paraId="463DCC02" w14:textId="2933C84C" w:rsidR="004D624A" w:rsidRDefault="004D624A" w:rsidP="00D60C90">
      <w:r>
        <w:t>У реализованного тестового веб-приложения есть следующие зависимости:</w:t>
      </w:r>
    </w:p>
    <w:p w14:paraId="7E8E0F5E" w14:textId="0AF2C7E0" w:rsidR="004D624A" w:rsidRPr="004D624A" w:rsidRDefault="004D624A" w:rsidP="004D624A">
      <w:pPr>
        <w:pStyle w:val="a9"/>
        <w:numPr>
          <w:ilvl w:val="0"/>
          <w:numId w:val="4"/>
        </w:numPr>
      </w:pPr>
      <w:r>
        <w:rPr>
          <w:lang w:val="en-US"/>
        </w:rPr>
        <w:t>Node</w:t>
      </w:r>
      <w:r w:rsidRPr="004D624A">
        <w:t>.</w:t>
      </w:r>
      <w:r>
        <w:rPr>
          <w:lang w:val="en-US"/>
        </w:rPr>
        <w:t>js</w:t>
      </w:r>
      <w:r w:rsidRPr="004D624A">
        <w:t xml:space="preserve"> </w:t>
      </w:r>
      <w:r>
        <w:rPr>
          <w:lang w:val="en-US"/>
        </w:rPr>
        <w:t>v</w:t>
      </w:r>
      <w:r w:rsidRPr="004D624A">
        <w:t>12</w:t>
      </w:r>
      <w:r w:rsidR="00E80F94" w:rsidRPr="00E80F94">
        <w:t xml:space="preserve"> </w:t>
      </w:r>
      <w:r>
        <w:t xml:space="preserve">и </w:t>
      </w:r>
      <w:r>
        <w:rPr>
          <w:lang w:val="en-US"/>
        </w:rPr>
        <w:t>NPM</w:t>
      </w:r>
      <w:r w:rsidRPr="004D624A">
        <w:t xml:space="preserve"> </w:t>
      </w:r>
      <w:r>
        <w:t>(поставляются вместе)</w:t>
      </w:r>
    </w:p>
    <w:p w14:paraId="4297C17C" w14:textId="567BE593" w:rsidR="004D624A" w:rsidRDefault="004D624A" w:rsidP="004D624A">
      <w:pPr>
        <w:pStyle w:val="a9"/>
        <w:numPr>
          <w:ilvl w:val="0"/>
          <w:numId w:val="4"/>
        </w:numPr>
      </w:pPr>
      <w:r>
        <w:rPr>
          <w:lang w:val="en-US"/>
        </w:rPr>
        <w:t>Express.js</w:t>
      </w:r>
    </w:p>
    <w:p w14:paraId="6A232007" w14:textId="47ABD716" w:rsidR="004D624A" w:rsidRDefault="004D624A" w:rsidP="004D624A">
      <w:r>
        <w:t xml:space="preserve">Таким образом, для развертывания тестового веб-приложения для начала необходимо установить </w:t>
      </w:r>
      <w:r>
        <w:rPr>
          <w:lang w:val="en-US"/>
        </w:rPr>
        <w:t>Node</w:t>
      </w:r>
      <w:r w:rsidRPr="004D624A">
        <w:t>.</w:t>
      </w:r>
      <w:r>
        <w:rPr>
          <w:lang w:val="en-US"/>
        </w:rPr>
        <w:t>js</w:t>
      </w:r>
      <w:r w:rsidRPr="004D624A">
        <w:t xml:space="preserve"> </w:t>
      </w:r>
      <w:r>
        <w:t xml:space="preserve">и </w:t>
      </w:r>
      <w:r>
        <w:rPr>
          <w:lang w:val="en-US"/>
        </w:rPr>
        <w:t>NPM</w:t>
      </w:r>
      <w:r>
        <w:t xml:space="preserve">. </w:t>
      </w:r>
      <w:r w:rsidR="00E80F94">
        <w:t>Команды для установки</w:t>
      </w:r>
      <w:r>
        <w:t xml:space="preserve"> нужной версии </w:t>
      </w:r>
      <w:r>
        <w:rPr>
          <w:lang w:val="en-US"/>
        </w:rPr>
        <w:t>Node</w:t>
      </w:r>
      <w:r w:rsidRPr="004D624A">
        <w:t>.</w:t>
      </w:r>
      <w:r>
        <w:rPr>
          <w:lang w:val="en-US"/>
        </w:rPr>
        <w:t>js</w:t>
      </w:r>
      <w:r w:rsidRPr="004D624A">
        <w:t xml:space="preserve"> </w:t>
      </w:r>
      <w:r>
        <w:t xml:space="preserve">и </w:t>
      </w:r>
      <w:r>
        <w:rPr>
          <w:lang w:val="en-US"/>
        </w:rPr>
        <w:t>NPM</w:t>
      </w:r>
      <w:r w:rsidR="006F7E7A">
        <w:t xml:space="preserve"> представлен</w:t>
      </w:r>
      <w:r w:rsidR="00E80F94">
        <w:t>ы</w:t>
      </w:r>
      <w:r w:rsidR="006F7E7A">
        <w:t xml:space="preserve"> на рисунке 6.</w:t>
      </w:r>
    </w:p>
    <w:p w14:paraId="3F76424B" w14:textId="77777777" w:rsidR="00E80F94" w:rsidRDefault="00E80F94" w:rsidP="00E80F94">
      <w:pPr>
        <w:keepNext/>
      </w:pPr>
      <w:r w:rsidRPr="00E80F94">
        <w:drawing>
          <wp:inline distT="0" distB="0" distL="0" distR="0" wp14:anchorId="7ABA844B" wp14:editId="60722801">
            <wp:extent cx="4820323" cy="733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2F13" w14:textId="27DCD02E" w:rsidR="00E80F94" w:rsidRDefault="00E80F94" w:rsidP="00E80F94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6</w:t>
      </w:r>
      <w:r>
        <w:fldChar w:fldCharType="end"/>
      </w:r>
      <w:r w:rsidRPr="00E27A56">
        <w:t xml:space="preserve"> – </w:t>
      </w:r>
      <w:r>
        <w:t xml:space="preserve">Команды для установки </w:t>
      </w:r>
      <w:r>
        <w:rPr>
          <w:lang w:val="en-US"/>
        </w:rPr>
        <w:t>Node</w:t>
      </w:r>
      <w:r w:rsidRPr="00E27A56">
        <w:t>.</w:t>
      </w:r>
      <w:r>
        <w:rPr>
          <w:lang w:val="en-US"/>
        </w:rPr>
        <w:t>js</w:t>
      </w:r>
      <w:r>
        <w:t xml:space="preserve"> </w:t>
      </w:r>
      <w:r>
        <w:rPr>
          <w:lang w:val="en-US"/>
        </w:rPr>
        <w:t>v</w:t>
      </w:r>
      <w:r w:rsidRPr="00E27A56">
        <w:t xml:space="preserve">12 </w:t>
      </w:r>
      <w:r>
        <w:t xml:space="preserve">и </w:t>
      </w:r>
      <w:r>
        <w:rPr>
          <w:lang w:val="en-US"/>
        </w:rPr>
        <w:t>NPM</w:t>
      </w:r>
    </w:p>
    <w:p w14:paraId="31E7CC1F" w14:textId="1BB659F5" w:rsidR="00E80F94" w:rsidRDefault="00E27A56" w:rsidP="004D624A">
      <w:r>
        <w:t xml:space="preserve">После этого необходимо установить все </w:t>
      </w:r>
      <w:r>
        <w:rPr>
          <w:lang w:val="en-US"/>
        </w:rPr>
        <w:t>NPM</w:t>
      </w:r>
      <w:r w:rsidRPr="00E27A56">
        <w:t xml:space="preserve"> </w:t>
      </w:r>
      <w:r>
        <w:t xml:space="preserve">зависимости проекта (в данном случае это только фреймворк </w:t>
      </w:r>
      <w:r>
        <w:rPr>
          <w:lang w:val="en-US"/>
        </w:rPr>
        <w:t>Express</w:t>
      </w:r>
      <w:r w:rsidRPr="00E27A56">
        <w:t>)</w:t>
      </w:r>
      <w:r>
        <w:t xml:space="preserve"> с помощью</w:t>
      </w:r>
      <w:r w:rsidR="005343BE" w:rsidRPr="005343BE">
        <w:t xml:space="preserve"> </w:t>
      </w:r>
      <w:r w:rsidR="005343BE">
        <w:t>одноименного</w:t>
      </w:r>
      <w:r>
        <w:t xml:space="preserve"> пакетного менеджера (рис. 7).</w:t>
      </w:r>
    </w:p>
    <w:p w14:paraId="147944C1" w14:textId="77777777" w:rsidR="00E27A56" w:rsidRDefault="00E27A56" w:rsidP="006E6E29">
      <w:pPr>
        <w:pStyle w:val="a3"/>
        <w:jc w:val="center"/>
      </w:pPr>
      <w:r w:rsidRPr="00E27A56">
        <w:drawing>
          <wp:inline distT="0" distB="0" distL="0" distR="0" wp14:anchorId="4D2BE0CB" wp14:editId="275B99AC">
            <wp:extent cx="4525006" cy="952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B1F6" w14:textId="564CBDC8" w:rsidR="00E27A56" w:rsidRPr="00E27A56" w:rsidRDefault="00E27A56" w:rsidP="006E6E29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7</w:t>
      </w:r>
      <w:r>
        <w:fldChar w:fldCharType="end"/>
      </w:r>
      <w:r>
        <w:t xml:space="preserve"> – Установка </w:t>
      </w:r>
      <w:r>
        <w:rPr>
          <w:lang w:val="en-US"/>
        </w:rPr>
        <w:t>NPM</w:t>
      </w:r>
      <w:r w:rsidRPr="008D3B2D">
        <w:t xml:space="preserve"> </w:t>
      </w:r>
      <w:r>
        <w:t>зависимостей проекта</w:t>
      </w:r>
    </w:p>
    <w:p w14:paraId="7C4152E5" w14:textId="54F93924" w:rsidR="004D624A" w:rsidRDefault="008D3B2D" w:rsidP="00D60C90">
      <w:r>
        <w:t>Теперь, когда все зависимости были установлены, можно запустить тестовое веб-приложение (рис. 8).</w:t>
      </w:r>
    </w:p>
    <w:p w14:paraId="5A4AEE62" w14:textId="77777777" w:rsidR="008D3B2D" w:rsidRDefault="008D3B2D" w:rsidP="008D3B2D">
      <w:pPr>
        <w:pStyle w:val="a3"/>
        <w:jc w:val="center"/>
      </w:pPr>
      <w:r w:rsidRPr="008D3B2D">
        <w:rPr>
          <w:lang w:val="en-US"/>
        </w:rPr>
        <w:drawing>
          <wp:inline distT="0" distB="0" distL="0" distR="0" wp14:anchorId="4CE5B546" wp14:editId="23680D8E">
            <wp:extent cx="3553321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7601" w14:textId="7E4C00C4" w:rsidR="000A1B9C" w:rsidRDefault="008D3B2D" w:rsidP="000A1B9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8</w:t>
      </w:r>
      <w:r>
        <w:fldChar w:fldCharType="end"/>
      </w:r>
      <w:r w:rsidRPr="000A1B9C">
        <w:t xml:space="preserve"> – </w:t>
      </w:r>
      <w:r>
        <w:t>Запуск развернутого тестового веб-приложения</w:t>
      </w:r>
    </w:p>
    <w:p w14:paraId="70B6D262" w14:textId="0FF45479" w:rsidR="000A1B9C" w:rsidRDefault="000A1B9C" w:rsidP="000A1B9C">
      <w:r>
        <w:lastRenderedPageBreak/>
        <w:t xml:space="preserve">Проверим работу запущенного веб-приложения с помощью утилиты </w:t>
      </w:r>
      <w:r w:rsidR="008B00C5">
        <w:rPr>
          <w:lang w:val="en-US"/>
        </w:rPr>
        <w:t>cURL</w:t>
      </w:r>
      <w:r>
        <w:t xml:space="preserve"> (рис. 9).</w:t>
      </w:r>
    </w:p>
    <w:p w14:paraId="069180D5" w14:textId="77777777" w:rsidR="00233EBB" w:rsidRDefault="00233EBB" w:rsidP="00233EBB">
      <w:pPr>
        <w:pStyle w:val="a3"/>
        <w:keepNext/>
        <w:jc w:val="center"/>
      </w:pPr>
      <w:r w:rsidRPr="00233EBB">
        <w:drawing>
          <wp:inline distT="0" distB="0" distL="0" distR="0" wp14:anchorId="0420792A" wp14:editId="6CD4FC46">
            <wp:extent cx="4315427" cy="61921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AF03" w14:textId="25B0CC2F" w:rsidR="000A1B9C" w:rsidRPr="000A1B9C" w:rsidRDefault="00233EBB" w:rsidP="00233EBB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9</w:t>
      </w:r>
      <w:r>
        <w:fldChar w:fldCharType="end"/>
      </w:r>
      <w:r>
        <w:t xml:space="preserve"> – Проверка работы развернутого веб-приложения</w:t>
      </w:r>
    </w:p>
    <w:p w14:paraId="31F6380C" w14:textId="674A9829" w:rsidR="006E7B4B" w:rsidRDefault="006E7B4B" w:rsidP="006E7B4B">
      <w:r>
        <w:t>Таким образом, для развертывания реализованного тестового приложения</w:t>
      </w:r>
      <w:r w:rsidR="007D6C1D">
        <w:t xml:space="preserve"> </w:t>
      </w:r>
      <w:r w:rsidR="007D6C1D">
        <w:t>без дополнительных инструментов</w:t>
      </w:r>
      <w:r>
        <w:t xml:space="preserve"> необходимо было осуществить три действия: установ</w:t>
      </w:r>
      <w:r w:rsidR="007D6C1D">
        <w:t>ить</w:t>
      </w:r>
      <w:r>
        <w:t xml:space="preserve"> </w:t>
      </w:r>
      <w:r>
        <w:rPr>
          <w:lang w:val="en-US"/>
        </w:rPr>
        <w:t>Node</w:t>
      </w:r>
      <w:r w:rsidRPr="006E7B4B">
        <w:t>.</w:t>
      </w:r>
      <w:r>
        <w:rPr>
          <w:lang w:val="en-US"/>
        </w:rPr>
        <w:t>js</w:t>
      </w:r>
      <w:r w:rsidR="007D6C1D">
        <w:t xml:space="preserve"> </w:t>
      </w:r>
      <w:r>
        <w:t xml:space="preserve">и </w:t>
      </w:r>
      <w:r>
        <w:rPr>
          <w:lang w:val="en-US"/>
        </w:rPr>
        <w:t>NPM</w:t>
      </w:r>
      <w:r w:rsidRPr="006E7B4B">
        <w:t xml:space="preserve">, </w:t>
      </w:r>
      <w:r>
        <w:t>установ</w:t>
      </w:r>
      <w:r w:rsidR="007D6C1D">
        <w:t>ить</w:t>
      </w:r>
      <w:r>
        <w:t xml:space="preserve"> </w:t>
      </w:r>
      <w:r>
        <w:rPr>
          <w:lang w:val="en-US"/>
        </w:rPr>
        <w:t>NPM</w:t>
      </w:r>
      <w:r w:rsidRPr="006E7B4B">
        <w:t xml:space="preserve"> </w:t>
      </w:r>
      <w:r>
        <w:t>зависимост</w:t>
      </w:r>
      <w:r w:rsidR="007D6C1D">
        <w:t>и,</w:t>
      </w:r>
      <w:r>
        <w:t xml:space="preserve"> запу</w:t>
      </w:r>
      <w:r w:rsidR="007D6C1D">
        <w:t>стить</w:t>
      </w:r>
      <w:r>
        <w:t xml:space="preserve"> веб-приложени</w:t>
      </w:r>
      <w:r w:rsidR="007D6C1D">
        <w:t>е</w:t>
      </w:r>
      <w:r>
        <w:t>.</w:t>
      </w:r>
    </w:p>
    <w:p w14:paraId="3CFB87AC" w14:textId="77777777" w:rsidR="003F58EC" w:rsidRDefault="003F58EC" w:rsidP="00F727CA"/>
    <w:p w14:paraId="5BC6809C" w14:textId="731D0FFE" w:rsidR="007D6C1D" w:rsidRPr="006E7B4B" w:rsidRDefault="00F727CA" w:rsidP="00F727CA">
      <w:r>
        <w:br w:type="page"/>
      </w:r>
    </w:p>
    <w:p w14:paraId="1FBA0B98" w14:textId="7C45204F" w:rsidR="001B5A36" w:rsidRDefault="001B5A36" w:rsidP="003B2EDE">
      <w:pPr>
        <w:pStyle w:val="12"/>
        <w:numPr>
          <w:ilvl w:val="0"/>
          <w:numId w:val="3"/>
        </w:numPr>
      </w:pPr>
      <w:bookmarkStart w:id="6" w:name="_Toc69525872"/>
      <w:r>
        <w:lastRenderedPageBreak/>
        <w:t xml:space="preserve">Развертывание тестового веб-приложения с помощью </w:t>
      </w:r>
      <w:r>
        <w:rPr>
          <w:lang w:val="en-US"/>
        </w:rPr>
        <w:t>Docker</w:t>
      </w:r>
      <w:bookmarkEnd w:id="6"/>
    </w:p>
    <w:p w14:paraId="34414E0D" w14:textId="189BE99B" w:rsidR="001369EC" w:rsidRDefault="00C9661A" w:rsidP="00C9661A">
      <w:r>
        <w:t xml:space="preserve">Для развертывания тестового веб-приложения требуется установленный на хост машине </w:t>
      </w:r>
      <w:r>
        <w:rPr>
          <w:lang w:val="en-US"/>
        </w:rPr>
        <w:t>Docker</w:t>
      </w:r>
      <w:r w:rsidRPr="00C9661A">
        <w:t xml:space="preserve">. </w:t>
      </w:r>
      <w:r>
        <w:t xml:space="preserve">Помимо этого, само веб-приложение должно быть упаковано в </w:t>
      </w:r>
      <w:r>
        <w:rPr>
          <w:lang w:val="en-US"/>
        </w:rPr>
        <w:t>Docker</w:t>
      </w:r>
      <w:r w:rsidRPr="00C9661A">
        <w:t>-</w:t>
      </w:r>
      <w:r>
        <w:t xml:space="preserve">образ, с помощью которого будет создаваться контейнер. Для того, чтобы создать </w:t>
      </w:r>
      <w:r>
        <w:rPr>
          <w:lang w:val="en-US"/>
        </w:rPr>
        <w:t>Docker</w:t>
      </w:r>
      <w:r w:rsidRPr="00C9661A">
        <w:t>-</w:t>
      </w:r>
      <w:r>
        <w:t xml:space="preserve">образ тестового веб-приложения, необходимо создать </w:t>
      </w:r>
      <w:r>
        <w:rPr>
          <w:lang w:val="en-US"/>
        </w:rPr>
        <w:t>Dockerfile</w:t>
      </w:r>
      <w:r>
        <w:t xml:space="preserve">, </w:t>
      </w:r>
      <w:r w:rsidRPr="00C9661A">
        <w:t xml:space="preserve">содержащий набор инструкций, следуя которым </w:t>
      </w:r>
      <w:r w:rsidRPr="00C9661A">
        <w:rPr>
          <w:lang w:val="en-US"/>
        </w:rPr>
        <w:t>Docker</w:t>
      </w:r>
      <w:r w:rsidRPr="00C9661A">
        <w:t xml:space="preserve"> </w:t>
      </w:r>
      <w:r w:rsidRPr="00C9661A">
        <w:t>будет собирать образ контейнера</w:t>
      </w:r>
      <w:r w:rsidR="00DC64C8">
        <w:t xml:space="preserve"> </w:t>
      </w:r>
      <w:r w:rsidR="00DC64C8" w:rsidRPr="00DC64C8">
        <w:t>[</w:t>
      </w:r>
      <w:r w:rsidR="00B9795C" w:rsidRPr="00B9795C">
        <w:t>2</w:t>
      </w:r>
      <w:r w:rsidR="00DC64C8" w:rsidRPr="00B9795C">
        <w:t>]</w:t>
      </w:r>
      <w:r w:rsidRPr="00C9661A">
        <w:t>.</w:t>
      </w:r>
      <w:r w:rsidRPr="00C9661A">
        <w:t xml:space="preserve"> </w:t>
      </w:r>
      <w:r>
        <w:t xml:space="preserve">Необходимый для создания </w:t>
      </w:r>
      <w:r w:rsidR="0040161D">
        <w:rPr>
          <w:lang w:val="en-US"/>
        </w:rPr>
        <w:t>Docker</w:t>
      </w:r>
      <w:r w:rsidR="0040161D" w:rsidRPr="00B22A72">
        <w:t>-</w:t>
      </w:r>
      <w:r>
        <w:t xml:space="preserve">образа тестового веб-приложения </w:t>
      </w:r>
      <w:r>
        <w:rPr>
          <w:lang w:val="en-US"/>
        </w:rPr>
        <w:t>Dockerfile</w:t>
      </w:r>
      <w:r w:rsidRPr="00C9661A">
        <w:t xml:space="preserve"> </w:t>
      </w:r>
      <w:r>
        <w:t>приведен на рисунке 10.</w:t>
      </w:r>
    </w:p>
    <w:p w14:paraId="67E39CBF" w14:textId="77777777" w:rsidR="00C9661A" w:rsidRDefault="00C9661A" w:rsidP="00C9661A">
      <w:pPr>
        <w:keepNext/>
        <w:ind w:firstLine="0"/>
        <w:jc w:val="center"/>
      </w:pPr>
      <w:r w:rsidRPr="00C9661A">
        <w:drawing>
          <wp:inline distT="0" distB="0" distL="0" distR="0" wp14:anchorId="009D1579" wp14:editId="254D6414">
            <wp:extent cx="2000529" cy="1076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407C" w14:textId="55329F69" w:rsidR="002E4122" w:rsidRDefault="00C9661A" w:rsidP="00F727CA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10</w:t>
      </w:r>
      <w:r>
        <w:fldChar w:fldCharType="end"/>
      </w:r>
      <w:r>
        <w:t xml:space="preserve"> – </w:t>
      </w:r>
      <w:r>
        <w:rPr>
          <w:lang w:val="en-US"/>
        </w:rPr>
        <w:t>Dockerfile</w:t>
      </w:r>
      <w:r w:rsidRPr="00F727CA">
        <w:t xml:space="preserve"> </w:t>
      </w:r>
      <w:r>
        <w:t xml:space="preserve">для создания </w:t>
      </w:r>
      <w:r w:rsidR="00E0325F">
        <w:rPr>
          <w:lang w:val="en-US"/>
        </w:rPr>
        <w:t>Docker</w:t>
      </w:r>
      <w:r w:rsidR="00E0325F" w:rsidRPr="0040161D">
        <w:t>-</w:t>
      </w:r>
      <w:r>
        <w:t>образа тестового веб-приложения</w:t>
      </w:r>
    </w:p>
    <w:p w14:paraId="34AB32A0" w14:textId="64D24672" w:rsidR="00F727CA" w:rsidRDefault="00F727CA" w:rsidP="00F727CA">
      <w:r>
        <w:t xml:space="preserve">Далее необходимо создать </w:t>
      </w:r>
      <w:r>
        <w:rPr>
          <w:lang w:val="en-US"/>
        </w:rPr>
        <w:t>Docker</w:t>
      </w:r>
      <w:r>
        <w:t xml:space="preserve">-образ тестового веб-приложения. Команда для создания </w:t>
      </w:r>
      <w:r>
        <w:rPr>
          <w:lang w:val="en-US"/>
        </w:rPr>
        <w:t>Docker</w:t>
      </w:r>
      <w:r w:rsidRPr="00F727CA">
        <w:t>-</w:t>
      </w:r>
      <w:r>
        <w:t>образа тестового веб-приложения</w:t>
      </w:r>
      <w:r w:rsidR="00E61169">
        <w:t xml:space="preserve"> </w:t>
      </w:r>
      <w:r w:rsidR="00E61169">
        <w:t>с названием «</w:t>
      </w:r>
      <w:r w:rsidR="00E61169">
        <w:rPr>
          <w:lang w:val="en-US"/>
        </w:rPr>
        <w:t>hello</w:t>
      </w:r>
      <w:r w:rsidR="00E61169" w:rsidRPr="00F727CA">
        <w:t>-</w:t>
      </w:r>
      <w:r w:rsidR="00E61169">
        <w:rPr>
          <w:lang w:val="en-US"/>
        </w:rPr>
        <w:t>world</w:t>
      </w:r>
      <w:r w:rsidR="00E61169">
        <w:t xml:space="preserve">» </w:t>
      </w:r>
      <w:r>
        <w:t xml:space="preserve">приведена </w:t>
      </w:r>
      <w:r w:rsidR="00E61169">
        <w:t>на рисунке 11.</w:t>
      </w:r>
    </w:p>
    <w:p w14:paraId="42C191BC" w14:textId="77777777" w:rsidR="00E61169" w:rsidRDefault="00E61169" w:rsidP="00E61169">
      <w:pPr>
        <w:pStyle w:val="a3"/>
        <w:keepNext/>
        <w:jc w:val="center"/>
      </w:pPr>
      <w:r w:rsidRPr="00E61169">
        <w:drawing>
          <wp:inline distT="0" distB="0" distL="0" distR="0" wp14:anchorId="6D30550A" wp14:editId="723B481B">
            <wp:extent cx="4782217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7DFE" w14:textId="6A66C774" w:rsidR="00E61169" w:rsidRPr="00F727CA" w:rsidRDefault="00E61169" w:rsidP="00E61169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11</w:t>
      </w:r>
      <w:r>
        <w:fldChar w:fldCharType="end"/>
      </w:r>
      <w:r>
        <w:t xml:space="preserve"> – Создание </w:t>
      </w:r>
      <w:r>
        <w:rPr>
          <w:lang w:val="en-US"/>
        </w:rPr>
        <w:t>Docker</w:t>
      </w:r>
      <w:r w:rsidRPr="009C283C">
        <w:t>-</w:t>
      </w:r>
      <w:r>
        <w:t>образа тестового веб-приложения</w:t>
      </w:r>
    </w:p>
    <w:p w14:paraId="7883FD91" w14:textId="29521469" w:rsidR="00F727CA" w:rsidRDefault="009C283C" w:rsidP="009C283C">
      <w:r>
        <w:t xml:space="preserve">Все, теперь все подготовительные работы для развертывания тестового веб-приложения выполнены. Приведенные выше </w:t>
      </w:r>
      <w:r w:rsidR="009C21E3">
        <w:t>действия</w:t>
      </w:r>
      <w:r>
        <w:t xml:space="preserve"> не относятся непосредственно к развертыванию, поскольку собрать образ можно один раз и далее развертывать его на бесконечное количество машин</w:t>
      </w:r>
      <w:r w:rsidR="00CB6164">
        <w:t>.</w:t>
      </w:r>
    </w:p>
    <w:p w14:paraId="38F2B6E1" w14:textId="3B02097A" w:rsidR="009C283C" w:rsidRDefault="009C283C" w:rsidP="009C283C">
      <w:r>
        <w:t xml:space="preserve">Теперь, имея те же исходные данные, что и в случае развертывания без использования </w:t>
      </w:r>
      <w:r>
        <w:rPr>
          <w:lang w:val="en-US"/>
        </w:rPr>
        <w:t>Docker</w:t>
      </w:r>
      <w:r>
        <w:t xml:space="preserve">, развернем наше тестовое веб-приложение на новой хост машине. Стоит отметить, что в данном случае не учитывается способ получения </w:t>
      </w:r>
      <w:r>
        <w:rPr>
          <w:lang w:val="en-US"/>
        </w:rPr>
        <w:t>Docker</w:t>
      </w:r>
      <w:r w:rsidRPr="009C283C">
        <w:t>-</w:t>
      </w:r>
      <w:r>
        <w:t xml:space="preserve">образа на новую хост машину, предполагается, что он уже на ней есть. В стандартном случае, скорее всего, </w:t>
      </w:r>
      <w:r>
        <w:rPr>
          <w:lang w:val="en-US"/>
        </w:rPr>
        <w:t>Docker</w:t>
      </w:r>
      <w:r>
        <w:t xml:space="preserve">-образ будет лежать в удаленном </w:t>
      </w:r>
      <w:r>
        <w:rPr>
          <w:lang w:val="en-US"/>
        </w:rPr>
        <w:t>Docker</w:t>
      </w:r>
      <w:r>
        <w:t xml:space="preserve">-реестре и при запуске контейнера если его нет на хост машине, то он автоматически будет загружен из реестра. </w:t>
      </w:r>
    </w:p>
    <w:p w14:paraId="58325EB1" w14:textId="59601844" w:rsidR="009C283C" w:rsidRDefault="009C283C" w:rsidP="009C283C">
      <w:r>
        <w:lastRenderedPageBreak/>
        <w:t xml:space="preserve">Развертывание тестового веб-приложения из </w:t>
      </w:r>
      <w:r>
        <w:rPr>
          <w:lang w:val="en-US"/>
        </w:rPr>
        <w:t>Docker</w:t>
      </w:r>
      <w:r w:rsidRPr="009C283C">
        <w:t>-</w:t>
      </w:r>
      <w:r>
        <w:t>образа приведено на рисунке 12.</w:t>
      </w:r>
    </w:p>
    <w:p w14:paraId="5DEF6024" w14:textId="77777777" w:rsidR="009C283C" w:rsidRDefault="009C283C" w:rsidP="009C283C">
      <w:pPr>
        <w:pStyle w:val="a3"/>
        <w:jc w:val="center"/>
      </w:pPr>
      <w:r w:rsidRPr="009C283C">
        <w:drawing>
          <wp:inline distT="0" distB="0" distL="0" distR="0" wp14:anchorId="31CB58BD" wp14:editId="61181FA1">
            <wp:extent cx="4953691" cy="3238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C4F0" w14:textId="0B117278" w:rsidR="009C283C" w:rsidRPr="009C283C" w:rsidRDefault="009C283C" w:rsidP="009C283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07A70">
        <w:rPr>
          <w:noProof/>
        </w:rPr>
        <w:t>12</w:t>
      </w:r>
      <w:r>
        <w:fldChar w:fldCharType="end"/>
      </w:r>
      <w:r>
        <w:t xml:space="preserve"> – Развертывание тестового веб-приложения из </w:t>
      </w:r>
      <w:r>
        <w:rPr>
          <w:lang w:val="en-US"/>
        </w:rPr>
        <w:t>Docker</w:t>
      </w:r>
      <w:r w:rsidRPr="00ED1381">
        <w:t>-</w:t>
      </w:r>
      <w:r>
        <w:t>образа</w:t>
      </w:r>
    </w:p>
    <w:p w14:paraId="02F786D1" w14:textId="49218306" w:rsidR="00ED1381" w:rsidRDefault="00ED1381" w:rsidP="00ED1381">
      <w:r>
        <w:t>В итоге, будет запущен контейнер</w:t>
      </w:r>
      <w:r w:rsidRPr="00ED1381">
        <w:t xml:space="preserve"> </w:t>
      </w:r>
      <w:r>
        <w:t xml:space="preserve">с тестовым веб-приложением. </w:t>
      </w:r>
      <w:r>
        <w:t xml:space="preserve">Проверим работу запущенного веб-приложения с помощью утилиты </w:t>
      </w:r>
      <w:r>
        <w:rPr>
          <w:lang w:val="en-US"/>
        </w:rPr>
        <w:t>cURL</w:t>
      </w:r>
      <w:r>
        <w:t xml:space="preserve"> (рис. </w:t>
      </w:r>
      <w:r>
        <w:t>13</w:t>
      </w:r>
      <w:r>
        <w:t>).</w:t>
      </w:r>
    </w:p>
    <w:p w14:paraId="496903B1" w14:textId="77777777" w:rsidR="00C07A70" w:rsidRDefault="00ED1381" w:rsidP="00C07A70">
      <w:pPr>
        <w:pStyle w:val="a3"/>
        <w:jc w:val="center"/>
      </w:pPr>
      <w:r w:rsidRPr="00ED1381">
        <w:drawing>
          <wp:inline distT="0" distB="0" distL="0" distR="0" wp14:anchorId="656F3366" wp14:editId="7613C863">
            <wp:extent cx="4296375" cy="60968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F81" w14:textId="35066C26" w:rsidR="00ED1381" w:rsidRDefault="00C07A70" w:rsidP="00C07A70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FD7E35">
        <w:t xml:space="preserve"> – </w:t>
      </w:r>
      <w:r w:rsidRPr="00E675C9">
        <w:t>Проверка работы развернутого</w:t>
      </w:r>
      <w:r>
        <w:t xml:space="preserve"> с помощью </w:t>
      </w:r>
      <w:r>
        <w:rPr>
          <w:lang w:val="en-US"/>
        </w:rPr>
        <w:t>Docker</w:t>
      </w:r>
      <w:r w:rsidRPr="00E675C9">
        <w:t xml:space="preserve"> веб-приложения</w:t>
      </w:r>
    </w:p>
    <w:p w14:paraId="6C80CD51" w14:textId="7A024724" w:rsidR="00847603" w:rsidRPr="00883EF3" w:rsidRDefault="00847603" w:rsidP="00847603">
      <w:pPr>
        <w:rPr>
          <w:lang w:val="en-US"/>
        </w:rPr>
      </w:pPr>
      <w:r>
        <w:t xml:space="preserve">Таким образом, для развертывания реализованного тестового приложения </w:t>
      </w:r>
      <w:r>
        <w:t xml:space="preserve">с помощью </w:t>
      </w:r>
      <w:r>
        <w:rPr>
          <w:lang w:val="en-US"/>
        </w:rPr>
        <w:t>Docker</w:t>
      </w:r>
      <w:r>
        <w:t xml:space="preserve"> необходимо </w:t>
      </w:r>
      <w:r>
        <w:t xml:space="preserve">было выполнить </w:t>
      </w:r>
      <w:r w:rsidR="00E36BAE">
        <w:t xml:space="preserve">лишь </w:t>
      </w:r>
      <w:r>
        <w:t>одну команду.</w:t>
      </w:r>
    </w:p>
    <w:p w14:paraId="366E173A" w14:textId="1EB64769" w:rsidR="009C283C" w:rsidRDefault="009C283C" w:rsidP="009C283C"/>
    <w:p w14:paraId="721DA88E" w14:textId="2D67AA43" w:rsidR="00F727CA" w:rsidRDefault="003F58EC" w:rsidP="003F58EC">
      <w:r>
        <w:br w:type="page"/>
      </w:r>
    </w:p>
    <w:p w14:paraId="4689CEE4" w14:textId="432DEB2D" w:rsidR="00A761B5" w:rsidRDefault="00A761B5" w:rsidP="001369EC">
      <w:pPr>
        <w:pStyle w:val="1"/>
      </w:pPr>
      <w:bookmarkStart w:id="7" w:name="_Toc69525873"/>
      <w:r w:rsidRPr="001369EC">
        <w:lastRenderedPageBreak/>
        <w:t>ЗАКЛЮЧЕНИЕ</w:t>
      </w:r>
      <w:bookmarkEnd w:id="7"/>
    </w:p>
    <w:p w14:paraId="16C4FF9F" w14:textId="7B325C5D" w:rsidR="00F7784F" w:rsidRDefault="00F7784F" w:rsidP="001369EC">
      <w:pPr>
        <w:rPr>
          <w:lang w:eastAsia="en-US"/>
        </w:rPr>
      </w:pPr>
      <w:r>
        <w:rPr>
          <w:lang w:eastAsia="en-US"/>
        </w:rPr>
        <w:t xml:space="preserve">В ходе работы было проведено исследование применения </w:t>
      </w:r>
      <w:r>
        <w:rPr>
          <w:lang w:val="en-US" w:eastAsia="en-US"/>
        </w:rPr>
        <w:t>Docker</w:t>
      </w:r>
      <w:r w:rsidRPr="00F7784F">
        <w:rPr>
          <w:lang w:eastAsia="en-US"/>
        </w:rPr>
        <w:t xml:space="preserve"> </w:t>
      </w:r>
      <w:r>
        <w:rPr>
          <w:lang w:eastAsia="en-US"/>
        </w:rPr>
        <w:t>для развертывания веб-приложений. В результате проделанной работы были выполнены следующие задачи:</w:t>
      </w:r>
    </w:p>
    <w:p w14:paraId="38945FC4" w14:textId="433FE485" w:rsidR="00F7784F" w:rsidRDefault="00F7784F" w:rsidP="00F7784F">
      <w:pPr>
        <w:pStyle w:val="a9"/>
        <w:numPr>
          <w:ilvl w:val="0"/>
          <w:numId w:val="5"/>
        </w:numPr>
        <w:jc w:val="left"/>
        <w:rPr>
          <w:lang w:eastAsia="en-US"/>
        </w:rPr>
      </w:pPr>
      <w:r>
        <w:rPr>
          <w:lang w:eastAsia="en-US"/>
        </w:rPr>
        <w:t>Исследова</w:t>
      </w:r>
      <w:r>
        <w:rPr>
          <w:lang w:eastAsia="en-US"/>
        </w:rPr>
        <w:t>но</w:t>
      </w:r>
      <w:r>
        <w:rPr>
          <w:lang w:eastAsia="en-US"/>
        </w:rPr>
        <w:t xml:space="preserve"> применение </w:t>
      </w:r>
      <w:r>
        <w:rPr>
          <w:lang w:val="en-US" w:eastAsia="en-US"/>
        </w:rPr>
        <w:t>Docker</w:t>
      </w:r>
      <w:r>
        <w:rPr>
          <w:lang w:eastAsia="en-US"/>
        </w:rPr>
        <w:t xml:space="preserve"> для развертывания веб-приложений</w:t>
      </w:r>
      <w:r w:rsidRPr="00A54D7D">
        <w:rPr>
          <w:lang w:eastAsia="en-US"/>
        </w:rPr>
        <w:t>;</w:t>
      </w:r>
    </w:p>
    <w:p w14:paraId="2F2AC1F6" w14:textId="76BE2CBD" w:rsidR="00F7784F" w:rsidRDefault="00F7784F" w:rsidP="00F7784F">
      <w:pPr>
        <w:pStyle w:val="a9"/>
        <w:numPr>
          <w:ilvl w:val="0"/>
          <w:numId w:val="5"/>
        </w:numPr>
        <w:jc w:val="left"/>
        <w:rPr>
          <w:lang w:eastAsia="en-US"/>
        </w:rPr>
      </w:pPr>
      <w:r>
        <w:rPr>
          <w:lang w:eastAsia="en-US"/>
        </w:rPr>
        <w:t>Реализова</w:t>
      </w:r>
      <w:r>
        <w:rPr>
          <w:lang w:eastAsia="en-US"/>
        </w:rPr>
        <w:t>но</w:t>
      </w:r>
      <w:r>
        <w:rPr>
          <w:lang w:eastAsia="en-US"/>
        </w:rPr>
        <w:t xml:space="preserve"> тестовое веб-приложение</w:t>
      </w:r>
      <w:r>
        <w:rPr>
          <w:lang w:val="en-US" w:eastAsia="en-US"/>
        </w:rPr>
        <w:t>;</w:t>
      </w:r>
    </w:p>
    <w:p w14:paraId="165FD974" w14:textId="6F11F9C3" w:rsidR="00F7784F" w:rsidRPr="00D56F7D" w:rsidRDefault="00F7784F" w:rsidP="00F7784F">
      <w:pPr>
        <w:pStyle w:val="a9"/>
        <w:numPr>
          <w:ilvl w:val="0"/>
          <w:numId w:val="5"/>
        </w:numPr>
        <w:jc w:val="left"/>
        <w:rPr>
          <w:lang w:eastAsia="en-US"/>
        </w:rPr>
      </w:pPr>
      <w:r>
        <w:rPr>
          <w:lang w:eastAsia="en-US"/>
        </w:rPr>
        <w:t>Разверну</w:t>
      </w:r>
      <w:r>
        <w:rPr>
          <w:lang w:eastAsia="en-US"/>
        </w:rPr>
        <w:t>то</w:t>
      </w:r>
      <w:r>
        <w:rPr>
          <w:lang w:eastAsia="en-US"/>
        </w:rPr>
        <w:t xml:space="preserve"> тестовое веб-приложение без использования дополнительных инструментов</w:t>
      </w:r>
      <w:r w:rsidRPr="00D56F7D">
        <w:rPr>
          <w:lang w:eastAsia="en-US"/>
        </w:rPr>
        <w:t xml:space="preserve"> </w:t>
      </w:r>
      <w:r>
        <w:rPr>
          <w:lang w:eastAsia="en-US"/>
        </w:rPr>
        <w:t>развертывания</w:t>
      </w:r>
      <w:r w:rsidRPr="00D56F7D">
        <w:rPr>
          <w:lang w:eastAsia="en-US"/>
        </w:rPr>
        <w:t>;</w:t>
      </w:r>
    </w:p>
    <w:p w14:paraId="560E45CF" w14:textId="69E294F0" w:rsidR="00F7784F" w:rsidRDefault="00F7784F" w:rsidP="00F7784F">
      <w:pPr>
        <w:pStyle w:val="a9"/>
        <w:numPr>
          <w:ilvl w:val="0"/>
          <w:numId w:val="5"/>
        </w:numPr>
        <w:jc w:val="left"/>
        <w:rPr>
          <w:lang w:eastAsia="en-US"/>
        </w:rPr>
      </w:pPr>
      <w:r>
        <w:rPr>
          <w:lang w:eastAsia="en-US"/>
        </w:rPr>
        <w:t>Разверну</w:t>
      </w:r>
      <w:r>
        <w:rPr>
          <w:lang w:eastAsia="en-US"/>
        </w:rPr>
        <w:t xml:space="preserve">то </w:t>
      </w:r>
      <w:r>
        <w:rPr>
          <w:lang w:eastAsia="en-US"/>
        </w:rPr>
        <w:t xml:space="preserve">тестовое веб-приложение с помощью </w:t>
      </w:r>
      <w:r>
        <w:rPr>
          <w:lang w:val="en-US" w:eastAsia="en-US"/>
        </w:rPr>
        <w:t>Docker</w:t>
      </w:r>
      <w:r w:rsidRPr="00D56F7D">
        <w:rPr>
          <w:lang w:eastAsia="en-US"/>
        </w:rPr>
        <w:t>;</w:t>
      </w:r>
    </w:p>
    <w:p w14:paraId="27D10C2A" w14:textId="0F451990" w:rsidR="001369EC" w:rsidRPr="00F7784F" w:rsidRDefault="00F7784F" w:rsidP="001369EC">
      <w:pPr>
        <w:rPr>
          <w:lang w:eastAsia="en-US"/>
        </w:rPr>
      </w:pPr>
      <w:r>
        <w:rPr>
          <w:lang w:eastAsia="en-US"/>
        </w:rPr>
        <w:t xml:space="preserve">Таким образом, было выявлено, что с помощью </w:t>
      </w:r>
      <w:r>
        <w:rPr>
          <w:lang w:val="en-US" w:eastAsia="en-US"/>
        </w:rPr>
        <w:t>Docker</w:t>
      </w:r>
      <w:r>
        <w:rPr>
          <w:lang w:eastAsia="en-US"/>
        </w:rPr>
        <w:t xml:space="preserve"> можно разворачивать веб-приложения используя всего лишь одну команду.</w:t>
      </w:r>
    </w:p>
    <w:p w14:paraId="421133DB" w14:textId="77777777" w:rsidR="001369EC" w:rsidRDefault="001369EC" w:rsidP="00F7784F">
      <w:pPr>
        <w:ind w:firstLine="0"/>
        <w:rPr>
          <w:lang w:eastAsia="en-US"/>
        </w:rPr>
      </w:pPr>
    </w:p>
    <w:p w14:paraId="345A261B" w14:textId="0174A651" w:rsidR="003F58EC" w:rsidRDefault="003F58EC" w:rsidP="003F58EC">
      <w:r>
        <w:br w:type="page"/>
      </w:r>
    </w:p>
    <w:p w14:paraId="097A76EE" w14:textId="32D3A4D2" w:rsidR="00EA5163" w:rsidRDefault="00EA5163" w:rsidP="001369EC">
      <w:pPr>
        <w:pStyle w:val="1"/>
      </w:pPr>
      <w:bookmarkStart w:id="8" w:name="_Toc69525874"/>
      <w:r>
        <w:lastRenderedPageBreak/>
        <w:t>СПИСОК ИСПОЛЬЗОВАННЫХ ИСТОЧНИКОВ</w:t>
      </w:r>
      <w:bookmarkEnd w:id="8"/>
    </w:p>
    <w:p w14:paraId="0AD1BA10" w14:textId="7198AE38" w:rsidR="00AE1241" w:rsidRDefault="00AE1241" w:rsidP="00AE1241">
      <w:pPr>
        <w:pStyle w:val="a9"/>
        <w:numPr>
          <w:ilvl w:val="0"/>
          <w:numId w:val="6"/>
        </w:numPr>
        <w:ind w:left="1066" w:hanging="357"/>
        <w:rPr>
          <w:lang w:eastAsia="en-US"/>
        </w:rPr>
      </w:pPr>
      <w:r>
        <w:rPr>
          <w:lang w:eastAsia="en-US"/>
        </w:rPr>
        <w:t xml:space="preserve">Моуэт Э. Использование </w:t>
      </w:r>
      <w:r>
        <w:rPr>
          <w:lang w:val="en-US" w:eastAsia="en-US"/>
        </w:rPr>
        <w:t>Docker</w:t>
      </w:r>
      <w:r w:rsidRPr="00AE1241">
        <w:rPr>
          <w:lang w:eastAsia="en-US"/>
        </w:rPr>
        <w:t xml:space="preserve">. </w:t>
      </w:r>
      <w:r>
        <w:rPr>
          <w:lang w:eastAsia="en-US"/>
        </w:rPr>
        <w:t xml:space="preserve">Разработка и внедрение программного обеспечения при помощи технологии контейнеров: руководство. </w:t>
      </w:r>
      <w:r w:rsidR="00A94E0A">
        <w:rPr>
          <w:lang w:eastAsia="en-US"/>
        </w:rPr>
        <w:t>–</w:t>
      </w:r>
      <w:r>
        <w:rPr>
          <w:lang w:eastAsia="en-US"/>
        </w:rPr>
        <w:t xml:space="preserve"> ДМК-Пресс, 2017. </w:t>
      </w:r>
      <w:r w:rsidR="008C4CC4">
        <w:t>–</w:t>
      </w:r>
      <w:r>
        <w:rPr>
          <w:lang w:eastAsia="en-US"/>
        </w:rPr>
        <w:t xml:space="preserve"> 300 с.</w:t>
      </w:r>
    </w:p>
    <w:p w14:paraId="5ABD8959" w14:textId="2202F622" w:rsidR="008C4CC4" w:rsidRPr="007F7582" w:rsidRDefault="007F7582" w:rsidP="00AE1241">
      <w:pPr>
        <w:pStyle w:val="a9"/>
        <w:numPr>
          <w:ilvl w:val="0"/>
          <w:numId w:val="6"/>
        </w:numPr>
        <w:ind w:left="1066" w:hanging="357"/>
        <w:rPr>
          <w:lang w:val="en-US" w:eastAsia="en-US"/>
        </w:rPr>
      </w:pPr>
      <w:r>
        <w:rPr>
          <w:lang w:val="en-US" w:eastAsia="en-US"/>
        </w:rPr>
        <w:t xml:space="preserve">Docker </w:t>
      </w:r>
      <w:r w:rsidR="009C007C">
        <w:rPr>
          <w:lang w:val="en-US" w:eastAsia="en-US"/>
        </w:rPr>
        <w:t>o</w:t>
      </w:r>
      <w:r>
        <w:rPr>
          <w:lang w:val="en-US" w:eastAsia="en-US"/>
        </w:rPr>
        <w:t xml:space="preserve">verview | Docker Documentation. – URL: </w:t>
      </w:r>
      <w:hyperlink r:id="rId21" w:history="1">
        <w:r w:rsidR="002F67C4" w:rsidRPr="00D059B9">
          <w:rPr>
            <w:rStyle w:val="a8"/>
            <w:lang w:val="en-US" w:eastAsia="en-US"/>
          </w:rPr>
          <w:t>https://docs.docker.com/get-started/overview/</w:t>
        </w:r>
      </w:hyperlink>
      <w:r w:rsidR="002F67C4">
        <w:rPr>
          <w:lang w:val="en-US" w:eastAsia="en-US"/>
        </w:rPr>
        <w:t xml:space="preserve"> (</w:t>
      </w:r>
      <w:r w:rsidR="002F67C4">
        <w:rPr>
          <w:lang w:eastAsia="en-US"/>
        </w:rPr>
        <w:t>дата</w:t>
      </w:r>
      <w:r w:rsidR="002F67C4" w:rsidRPr="002F67C4">
        <w:rPr>
          <w:lang w:val="en-US" w:eastAsia="en-US"/>
        </w:rPr>
        <w:t xml:space="preserve"> </w:t>
      </w:r>
      <w:r w:rsidR="002F67C4">
        <w:rPr>
          <w:lang w:eastAsia="en-US"/>
        </w:rPr>
        <w:t>обращения</w:t>
      </w:r>
      <w:r w:rsidR="002F67C4" w:rsidRPr="002F67C4">
        <w:rPr>
          <w:lang w:val="en-US" w:eastAsia="en-US"/>
        </w:rPr>
        <w:t xml:space="preserve"> 13.04.2021)</w:t>
      </w:r>
    </w:p>
    <w:sectPr w:rsidR="008C4CC4" w:rsidRPr="007F7582" w:rsidSect="00291FF0">
      <w:footerReference w:type="default" r:id="rId22"/>
      <w:footerReference w:type="first" r:id="rId23"/>
      <w:pgSz w:w="11906" w:h="16838" w:code="9"/>
      <w:pgMar w:top="1134" w:right="850" w:bottom="1134" w:left="1701" w:header="709" w:footer="17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00140" w14:textId="77777777" w:rsidR="00932993" w:rsidRDefault="00932993" w:rsidP="00342A7F">
      <w:pPr>
        <w:spacing w:line="240" w:lineRule="auto"/>
      </w:pPr>
      <w:r>
        <w:separator/>
      </w:r>
    </w:p>
  </w:endnote>
  <w:endnote w:type="continuationSeparator" w:id="0">
    <w:p w14:paraId="5DC50ED4" w14:textId="77777777" w:rsidR="00932993" w:rsidRDefault="00932993" w:rsidP="00342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004785"/>
      <w:docPartObj>
        <w:docPartGallery w:val="Page Numbers (Bottom of Page)"/>
        <w:docPartUnique/>
      </w:docPartObj>
    </w:sdtPr>
    <w:sdtContent>
      <w:p w14:paraId="5785535D" w14:textId="0157740B" w:rsidR="00F95A49" w:rsidRDefault="00F95A49" w:rsidP="00F95A49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5A25B" w14:textId="77777777" w:rsidR="00F95A49" w:rsidRDefault="00F95A4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D0FAA" w14:textId="75C108D5" w:rsidR="00F95A49" w:rsidRDefault="00F95A49" w:rsidP="00F95A49">
    <w:pPr>
      <w:pStyle w:val="ae"/>
      <w:ind w:firstLine="0"/>
      <w:jc w:val="center"/>
    </w:pPr>
  </w:p>
  <w:p w14:paraId="5002D7C9" w14:textId="77777777" w:rsidR="00F95A49" w:rsidRDefault="00F95A4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32807" w14:textId="77777777" w:rsidR="00932993" w:rsidRDefault="00932993" w:rsidP="00342A7F">
      <w:pPr>
        <w:spacing w:line="240" w:lineRule="auto"/>
      </w:pPr>
      <w:r>
        <w:separator/>
      </w:r>
    </w:p>
  </w:footnote>
  <w:footnote w:type="continuationSeparator" w:id="0">
    <w:p w14:paraId="0268AD22" w14:textId="77777777" w:rsidR="00932993" w:rsidRDefault="00932993" w:rsidP="00342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2C74"/>
    <w:multiLevelType w:val="multilevel"/>
    <w:tmpl w:val="3E409140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81FA0"/>
    <w:multiLevelType w:val="hybridMultilevel"/>
    <w:tmpl w:val="815620BA"/>
    <w:lvl w:ilvl="0" w:tplc="DA86C21E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754354AD"/>
    <w:multiLevelType w:val="hybridMultilevel"/>
    <w:tmpl w:val="6A024D58"/>
    <w:lvl w:ilvl="0" w:tplc="A9328BE0">
      <w:start w:val="1"/>
      <w:numFmt w:val="bullet"/>
      <w:lvlText w:val="˗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75C555E4"/>
    <w:multiLevelType w:val="hybridMultilevel"/>
    <w:tmpl w:val="919C9F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E728EC"/>
    <w:multiLevelType w:val="hybridMultilevel"/>
    <w:tmpl w:val="B748EC78"/>
    <w:lvl w:ilvl="0" w:tplc="A9328BE0">
      <w:start w:val="1"/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97125F"/>
    <w:multiLevelType w:val="hybridMultilevel"/>
    <w:tmpl w:val="0FC67110"/>
    <w:lvl w:ilvl="0" w:tplc="A9328BE0">
      <w:start w:val="1"/>
      <w:numFmt w:val="bullet"/>
      <w:lvlText w:val="˗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79"/>
    <w:rsid w:val="00032470"/>
    <w:rsid w:val="0004544C"/>
    <w:rsid w:val="00065BD0"/>
    <w:rsid w:val="00087298"/>
    <w:rsid w:val="000A1B9C"/>
    <w:rsid w:val="000B5D5C"/>
    <w:rsid w:val="000C0E3D"/>
    <w:rsid w:val="000D7A6D"/>
    <w:rsid w:val="000E23C1"/>
    <w:rsid w:val="000E5788"/>
    <w:rsid w:val="000F1D73"/>
    <w:rsid w:val="000F4C08"/>
    <w:rsid w:val="00121732"/>
    <w:rsid w:val="00124AC5"/>
    <w:rsid w:val="001369EC"/>
    <w:rsid w:val="00137AF0"/>
    <w:rsid w:val="00141329"/>
    <w:rsid w:val="001529C2"/>
    <w:rsid w:val="001B5A36"/>
    <w:rsid w:val="001D1B9F"/>
    <w:rsid w:val="001D339A"/>
    <w:rsid w:val="00215BAA"/>
    <w:rsid w:val="00233EBB"/>
    <w:rsid w:val="00291FF0"/>
    <w:rsid w:val="002E4122"/>
    <w:rsid w:val="002E60C8"/>
    <w:rsid w:val="002F05E1"/>
    <w:rsid w:val="002F0927"/>
    <w:rsid w:val="002F67C4"/>
    <w:rsid w:val="00314899"/>
    <w:rsid w:val="00316891"/>
    <w:rsid w:val="0031697B"/>
    <w:rsid w:val="00342A7F"/>
    <w:rsid w:val="003B2EDE"/>
    <w:rsid w:val="003B647D"/>
    <w:rsid w:val="003B6B7F"/>
    <w:rsid w:val="003F58EC"/>
    <w:rsid w:val="00401353"/>
    <w:rsid w:val="0040161D"/>
    <w:rsid w:val="00407468"/>
    <w:rsid w:val="00461C02"/>
    <w:rsid w:val="004A1897"/>
    <w:rsid w:val="004B6BF3"/>
    <w:rsid w:val="004C4FD4"/>
    <w:rsid w:val="004D4197"/>
    <w:rsid w:val="004D624A"/>
    <w:rsid w:val="004E76F0"/>
    <w:rsid w:val="004F2ABC"/>
    <w:rsid w:val="00505B73"/>
    <w:rsid w:val="00512920"/>
    <w:rsid w:val="00522F66"/>
    <w:rsid w:val="005343BE"/>
    <w:rsid w:val="00566B76"/>
    <w:rsid w:val="005E095E"/>
    <w:rsid w:val="005F2601"/>
    <w:rsid w:val="00607A60"/>
    <w:rsid w:val="006B5EED"/>
    <w:rsid w:val="006E6DAB"/>
    <w:rsid w:val="006E6E29"/>
    <w:rsid w:val="006E7B4B"/>
    <w:rsid w:val="006F7E7A"/>
    <w:rsid w:val="0073477D"/>
    <w:rsid w:val="00734F59"/>
    <w:rsid w:val="00741AB1"/>
    <w:rsid w:val="00742BB6"/>
    <w:rsid w:val="0076188F"/>
    <w:rsid w:val="007D6C1D"/>
    <w:rsid w:val="007F7582"/>
    <w:rsid w:val="0082264E"/>
    <w:rsid w:val="00847603"/>
    <w:rsid w:val="008700E2"/>
    <w:rsid w:val="00875DC1"/>
    <w:rsid w:val="0088149E"/>
    <w:rsid w:val="00883EF3"/>
    <w:rsid w:val="00891B79"/>
    <w:rsid w:val="008B00C5"/>
    <w:rsid w:val="008C43E8"/>
    <w:rsid w:val="008C4CC4"/>
    <w:rsid w:val="008C535A"/>
    <w:rsid w:val="008C6798"/>
    <w:rsid w:val="008D3679"/>
    <w:rsid w:val="008D3B2D"/>
    <w:rsid w:val="00921AEB"/>
    <w:rsid w:val="00924323"/>
    <w:rsid w:val="00932993"/>
    <w:rsid w:val="00941202"/>
    <w:rsid w:val="00991D07"/>
    <w:rsid w:val="009A6EC3"/>
    <w:rsid w:val="009C007C"/>
    <w:rsid w:val="009C21E3"/>
    <w:rsid w:val="009C283C"/>
    <w:rsid w:val="009F0B5D"/>
    <w:rsid w:val="009F1DFB"/>
    <w:rsid w:val="00A32C05"/>
    <w:rsid w:val="00A54D7D"/>
    <w:rsid w:val="00A761B5"/>
    <w:rsid w:val="00A76C02"/>
    <w:rsid w:val="00A94E0A"/>
    <w:rsid w:val="00AA12DA"/>
    <w:rsid w:val="00AE1241"/>
    <w:rsid w:val="00B22A72"/>
    <w:rsid w:val="00B73C83"/>
    <w:rsid w:val="00B97721"/>
    <w:rsid w:val="00B9795C"/>
    <w:rsid w:val="00BB305C"/>
    <w:rsid w:val="00BB6C14"/>
    <w:rsid w:val="00BE5B52"/>
    <w:rsid w:val="00BE684A"/>
    <w:rsid w:val="00C07A70"/>
    <w:rsid w:val="00C322AA"/>
    <w:rsid w:val="00C440ED"/>
    <w:rsid w:val="00C6763C"/>
    <w:rsid w:val="00C86438"/>
    <w:rsid w:val="00C864E5"/>
    <w:rsid w:val="00C9661A"/>
    <w:rsid w:val="00CB3C1A"/>
    <w:rsid w:val="00CB6164"/>
    <w:rsid w:val="00CD0F74"/>
    <w:rsid w:val="00CF33D5"/>
    <w:rsid w:val="00CF3BE2"/>
    <w:rsid w:val="00CF7FD2"/>
    <w:rsid w:val="00D53AE7"/>
    <w:rsid w:val="00D56F7D"/>
    <w:rsid w:val="00D60C90"/>
    <w:rsid w:val="00D80F6F"/>
    <w:rsid w:val="00D84A23"/>
    <w:rsid w:val="00DB5B20"/>
    <w:rsid w:val="00DC5177"/>
    <w:rsid w:val="00DC64C8"/>
    <w:rsid w:val="00DD0902"/>
    <w:rsid w:val="00E0325F"/>
    <w:rsid w:val="00E10FF1"/>
    <w:rsid w:val="00E27A56"/>
    <w:rsid w:val="00E31C44"/>
    <w:rsid w:val="00E36BAE"/>
    <w:rsid w:val="00E45143"/>
    <w:rsid w:val="00E61169"/>
    <w:rsid w:val="00E64D70"/>
    <w:rsid w:val="00E80F94"/>
    <w:rsid w:val="00E85DE4"/>
    <w:rsid w:val="00EA5163"/>
    <w:rsid w:val="00ED1381"/>
    <w:rsid w:val="00ED35A6"/>
    <w:rsid w:val="00F018A0"/>
    <w:rsid w:val="00F31DD1"/>
    <w:rsid w:val="00F4548A"/>
    <w:rsid w:val="00F665F3"/>
    <w:rsid w:val="00F727CA"/>
    <w:rsid w:val="00F7784F"/>
    <w:rsid w:val="00F811B1"/>
    <w:rsid w:val="00F86036"/>
    <w:rsid w:val="00F863E9"/>
    <w:rsid w:val="00F95616"/>
    <w:rsid w:val="00F95A49"/>
    <w:rsid w:val="00FB35FD"/>
    <w:rsid w:val="00FC0BAC"/>
    <w:rsid w:val="00FD7E35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2CF8"/>
  <w15:chartTrackingRefBased/>
  <w15:docId w15:val="{16221D93-971A-45BE-9DA2-3981D3FB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0ED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5163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EA516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6F0"/>
    <w:pPr>
      <w:keepNext/>
      <w:keepLines/>
      <w:spacing w:before="40"/>
      <w:contextualSpacing w:val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66B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A51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A516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3"/>
    <w:next w:val="a"/>
    <w:link w:val="a5"/>
    <w:uiPriority w:val="10"/>
    <w:qFormat/>
    <w:rsid w:val="004E76F0"/>
    <w:pPr>
      <w:spacing w:before="0" w:line="240" w:lineRule="auto"/>
      <w:ind w:firstLine="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E76F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4E76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6">
    <w:name w:val="Титул (мелкий)"/>
    <w:basedOn w:val="a"/>
    <w:uiPriority w:val="99"/>
    <w:rsid w:val="000E23C1"/>
    <w:pPr>
      <w:ind w:firstLine="567"/>
      <w:jc w:val="center"/>
    </w:pPr>
    <w:rPr>
      <w:b/>
      <w:bCs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F4548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6BF3"/>
    <w:pPr>
      <w:tabs>
        <w:tab w:val="left" w:pos="284"/>
        <w:tab w:val="right" w:leader="dot" w:pos="9344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E64D70"/>
    <w:rPr>
      <w:color w:val="0563C1" w:themeColor="hyperlink"/>
      <w:u w:val="single"/>
    </w:rPr>
  </w:style>
  <w:style w:type="paragraph" w:customStyle="1" w:styleId="12">
    <w:name w:val="Заголовок 1.2"/>
    <w:basedOn w:val="1"/>
    <w:link w:val="120"/>
    <w:qFormat/>
    <w:rsid w:val="00A761B5"/>
    <w:pPr>
      <w:ind w:firstLine="709"/>
      <w:jc w:val="left"/>
    </w:pPr>
  </w:style>
  <w:style w:type="character" w:customStyle="1" w:styleId="120">
    <w:name w:val="Заголовок 1.2 Знак"/>
    <w:basedOn w:val="10"/>
    <w:link w:val="12"/>
    <w:rsid w:val="00A761B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List Paragraph"/>
    <w:basedOn w:val="a"/>
    <w:uiPriority w:val="34"/>
    <w:qFormat/>
    <w:rsid w:val="00D56F7D"/>
    <w:pPr>
      <w:ind w:left="720"/>
    </w:pPr>
  </w:style>
  <w:style w:type="paragraph" w:styleId="aa">
    <w:name w:val="caption"/>
    <w:basedOn w:val="a"/>
    <w:next w:val="a"/>
    <w:uiPriority w:val="35"/>
    <w:unhideWhenUsed/>
    <w:qFormat/>
    <w:rsid w:val="00FF66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2F67C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342A7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2A7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42A7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42A7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8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ocs.docker.com/get-started/overview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tam\Documents\&#1053;&#1072;&#1089;&#1090;&#1088;&#1072;&#1080;&#1074;&#1072;&#1077;&#1084;&#1099;&#1077;%20&#1096;&#1072;&#1073;&#1083;&#1086;&#1085;&#1099;%20Office\&#1064;&#1072;&#1073;&#1083;&#1086;&#1085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7.32.dotx</Template>
  <TotalTime>356</TotalTime>
  <Pages>15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D9RS.NET</Company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</dc:creator>
  <cp:keywords/>
  <dc:description/>
  <cp:lastModifiedBy>Rustam Shirinov</cp:lastModifiedBy>
  <cp:revision>144</cp:revision>
  <dcterms:created xsi:type="dcterms:W3CDTF">2021-04-11T19:49:00Z</dcterms:created>
  <dcterms:modified xsi:type="dcterms:W3CDTF">2021-04-16T23:24:00Z</dcterms:modified>
</cp:coreProperties>
</file>